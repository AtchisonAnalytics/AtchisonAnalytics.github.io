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EB424" w14:textId="2F469407" w:rsidR="005F6BD8" w:rsidRPr="005F6BD8" w:rsidRDefault="0030219D" w:rsidP="005F6BD8">
      <w:pPr>
        <w:pStyle w:val="AtchisonBodyTex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201239" wp14:editId="10D3FABB">
                <wp:simplePos x="0" y="0"/>
                <wp:positionH relativeFrom="column">
                  <wp:posOffset>4897755</wp:posOffset>
                </wp:positionH>
                <wp:positionV relativeFrom="paragraph">
                  <wp:posOffset>-9120505</wp:posOffset>
                </wp:positionV>
                <wp:extent cx="1263650" cy="417830"/>
                <wp:effectExtent l="0" t="0" r="0" b="0"/>
                <wp:wrapNone/>
                <wp:docPr id="209793129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365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22776" w14:textId="77777777" w:rsidR="000F02AC" w:rsidRPr="00FD10ED" w:rsidRDefault="000F02AC" w:rsidP="000F02AC">
                            <w:pPr>
                              <w:rPr>
                                <w:rFonts w:cs="Arial"/>
                                <w:color w:val="FFFFFF"/>
                                <w:sz w:val="22"/>
                              </w:rPr>
                            </w:pPr>
                            <w:r w:rsidRPr="00FD10ED">
                              <w:rPr>
                                <w:rFonts w:cs="Arial"/>
                                <w:color w:val="FFFFFF"/>
                                <w:sz w:val="22"/>
                              </w:rPr>
                              <w:t>March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0123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85.65pt;margin-top:-718.15pt;width:99.5pt;height:3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" filled="f" stroked="f" strokeweight=".5pt">
                <v:textbox inset="0,0,0,0">
                  <w:txbxContent>
                    <w:p w14:paraId="32522776" w14:textId="77777777" w:rsidR="000F02AC" w:rsidRPr="00FD10ED" w:rsidRDefault="000F02AC" w:rsidP="000F02AC">
                      <w:pPr>
                        <w:rPr>
                          <w:rFonts w:cs="Arial"/>
                          <w:color w:val="FFFFFF"/>
                          <w:sz w:val="22"/>
                        </w:rPr>
                      </w:pPr>
                      <w:r w:rsidRPr="00FD10ED">
                        <w:rPr>
                          <w:rFonts w:cs="Arial"/>
                          <w:color w:val="FFFFFF"/>
                          <w:sz w:val="22"/>
                        </w:rPr>
                        <w:t>March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855CA1C" w14:textId="240E3212" w:rsidR="00224B7F" w:rsidRPr="00224B7F" w:rsidRDefault="00725CE5" w:rsidP="00224B7F">
      <w:pPr>
        <w:pStyle w:val="Heading1-nonumbers"/>
        <w:jc w:val="center"/>
        <w:rPr>
          <w:sz w:val="36"/>
          <w:szCs w:val="36"/>
        </w:rPr>
      </w:pPr>
      <w:r>
        <w:rPr>
          <w:sz w:val="36"/>
          <w:szCs w:val="36"/>
        </w:rPr>
        <w:t>Investment Committee</w:t>
      </w:r>
      <w:r w:rsidR="00224B7F" w:rsidRPr="00224B7F">
        <w:rPr>
          <w:sz w:val="36"/>
          <w:szCs w:val="36"/>
        </w:rPr>
        <w:t xml:space="preserve"> Meeting Agenda</w:t>
      </w:r>
    </w:p>
    <w:p w14:paraId="472FCB4B" w14:textId="77777777" w:rsidR="00224B7F" w:rsidRDefault="00224B7F" w:rsidP="00224B7F">
      <w:pPr>
        <w:pStyle w:val="BasicParagraph"/>
        <w:jc w:val="center"/>
      </w:pPr>
    </w:p>
    <w:p w14:paraId="22C2234B" w14:textId="10C2DC38" w:rsidR="005578F7" w:rsidRPr="00A16A63" w:rsidRDefault="005578F7" w:rsidP="000570B0">
      <w:pPr>
        <w:pStyle w:val="BasicParagraph"/>
        <w:ind w:left="720"/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  <w:r w:rsidRPr="00A16A63">
        <w:rPr>
          <w:rFonts w:ascii="Times New Roman" w:hAnsi="Times New Roman" w:cs="Times New Roman"/>
          <w:b/>
          <w:bCs/>
          <w:color w:val="auto"/>
          <w:sz w:val="24"/>
        </w:rPr>
        <w:t xml:space="preserve">Date and Time: </w:t>
      </w:r>
      <w:r w:rsidR="001371E4">
        <w:rPr>
          <w:rFonts w:ascii="Times New Roman" w:hAnsi="Times New Roman" w:cs="Times New Roman"/>
          <w:b/>
          <w:bCs/>
          <w:color w:val="auto"/>
          <w:sz w:val="24"/>
        </w:rPr>
        <w:t>Tuesday</w:t>
      </w:r>
      <w:r w:rsidRPr="00A16A63">
        <w:rPr>
          <w:rFonts w:ascii="Times New Roman" w:hAnsi="Times New Roman" w:cs="Times New Roman"/>
          <w:b/>
          <w:bCs/>
          <w:color w:val="auto"/>
          <w:sz w:val="24"/>
        </w:rPr>
        <w:t xml:space="preserve">, </w:t>
      </w:r>
      <w:r w:rsidR="001371E4">
        <w:rPr>
          <w:rFonts w:ascii="Times New Roman" w:hAnsi="Times New Roman" w:cs="Times New Roman"/>
          <w:b/>
          <w:bCs/>
          <w:color w:val="auto"/>
          <w:sz w:val="24"/>
        </w:rPr>
        <w:t>1</w:t>
      </w:r>
      <w:r w:rsidR="00B93B3E">
        <w:rPr>
          <w:rFonts w:ascii="Times New Roman" w:hAnsi="Times New Roman" w:cs="Times New Roman"/>
          <w:b/>
          <w:bCs/>
          <w:color w:val="auto"/>
          <w:sz w:val="24"/>
        </w:rPr>
        <w:t>6 J</w:t>
      </w:r>
      <w:r w:rsidR="0089040F">
        <w:rPr>
          <w:rFonts w:ascii="Times New Roman" w:hAnsi="Times New Roman" w:cs="Times New Roman"/>
          <w:b/>
          <w:bCs/>
          <w:color w:val="auto"/>
          <w:sz w:val="24"/>
        </w:rPr>
        <w:t>uly</w:t>
      </w:r>
      <w:r w:rsidR="001371E4">
        <w:rPr>
          <w:rFonts w:ascii="Times New Roman" w:hAnsi="Times New Roman" w:cs="Times New Roman"/>
          <w:b/>
          <w:bCs/>
          <w:color w:val="auto"/>
          <w:sz w:val="24"/>
        </w:rPr>
        <w:t xml:space="preserve"> 202</w:t>
      </w:r>
      <w:r w:rsidR="00B93B3E">
        <w:rPr>
          <w:rFonts w:ascii="Times New Roman" w:hAnsi="Times New Roman" w:cs="Times New Roman"/>
          <w:b/>
          <w:bCs/>
          <w:color w:val="auto"/>
          <w:sz w:val="24"/>
        </w:rPr>
        <w:t>4</w:t>
      </w:r>
      <w:r w:rsidRPr="00A16A63">
        <w:rPr>
          <w:rFonts w:ascii="Times New Roman" w:hAnsi="Times New Roman" w:cs="Times New Roman"/>
          <w:b/>
          <w:bCs/>
          <w:color w:val="auto"/>
          <w:sz w:val="24"/>
        </w:rPr>
        <w:tab/>
      </w:r>
      <w:r w:rsidRPr="00A16A63">
        <w:rPr>
          <w:rFonts w:ascii="Times New Roman" w:hAnsi="Times New Roman" w:cs="Times New Roman"/>
          <w:b/>
          <w:bCs/>
          <w:color w:val="auto"/>
          <w:sz w:val="24"/>
        </w:rPr>
        <w:tab/>
        <w:t>11:</w:t>
      </w:r>
      <w:r w:rsidR="001371E4">
        <w:rPr>
          <w:rFonts w:ascii="Times New Roman" w:hAnsi="Times New Roman" w:cs="Times New Roman"/>
          <w:b/>
          <w:bCs/>
          <w:color w:val="auto"/>
          <w:sz w:val="24"/>
        </w:rPr>
        <w:t>0</w:t>
      </w:r>
      <w:r w:rsidR="008B273C" w:rsidRPr="00A16A63">
        <w:rPr>
          <w:rFonts w:ascii="Times New Roman" w:hAnsi="Times New Roman" w:cs="Times New Roman"/>
          <w:b/>
          <w:bCs/>
          <w:color w:val="auto"/>
          <w:sz w:val="24"/>
        </w:rPr>
        <w:t>0</w:t>
      </w:r>
      <w:r w:rsidRPr="00A16A63">
        <w:rPr>
          <w:rFonts w:ascii="Times New Roman" w:hAnsi="Times New Roman" w:cs="Times New Roman"/>
          <w:b/>
          <w:bCs/>
          <w:color w:val="auto"/>
          <w:sz w:val="24"/>
        </w:rPr>
        <w:t>am</w:t>
      </w:r>
      <w:r w:rsidR="00AE3B37" w:rsidRPr="00A16A63">
        <w:rPr>
          <w:rFonts w:ascii="Times New Roman" w:hAnsi="Times New Roman" w:cs="Times New Roman"/>
          <w:b/>
          <w:bCs/>
          <w:color w:val="auto"/>
          <w:sz w:val="24"/>
        </w:rPr>
        <w:t xml:space="preserve"> to 1</w:t>
      </w:r>
      <w:r w:rsidR="001371E4">
        <w:rPr>
          <w:rFonts w:ascii="Times New Roman" w:hAnsi="Times New Roman" w:cs="Times New Roman"/>
          <w:b/>
          <w:bCs/>
          <w:color w:val="auto"/>
          <w:sz w:val="24"/>
        </w:rPr>
        <w:t>1</w:t>
      </w:r>
      <w:r w:rsidR="00AE3B37" w:rsidRPr="00A16A63">
        <w:rPr>
          <w:rFonts w:ascii="Times New Roman" w:hAnsi="Times New Roman" w:cs="Times New Roman"/>
          <w:b/>
          <w:bCs/>
          <w:color w:val="auto"/>
          <w:sz w:val="24"/>
        </w:rPr>
        <w:t>:30am</w:t>
      </w:r>
    </w:p>
    <w:p w14:paraId="0CD0A8D9" w14:textId="77777777" w:rsidR="005578F7" w:rsidRPr="006E0972" w:rsidRDefault="005578F7" w:rsidP="000570B0">
      <w:pPr>
        <w:tabs>
          <w:tab w:val="right" w:pos="7920"/>
        </w:tabs>
        <w:spacing w:after="0"/>
        <w:ind w:left="72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E0972">
        <w:rPr>
          <w:rFonts w:ascii="Times New Roman" w:hAnsi="Times New Roman" w:cs="Times New Roman"/>
          <w:color w:val="auto"/>
          <w:sz w:val="24"/>
          <w:szCs w:val="24"/>
        </w:rPr>
        <w:t>Venue: Director’s Office – Melbourne</w:t>
      </w:r>
    </w:p>
    <w:p w14:paraId="3AA2CFD7" w14:textId="0BAA578F" w:rsidR="00FD4CAE" w:rsidRPr="00FD4CAE" w:rsidRDefault="005578F7" w:rsidP="00FD4CAE">
      <w:pPr>
        <w:spacing w:after="0"/>
        <w:jc w:val="center"/>
        <w:rPr>
          <w:rFonts w:ascii="Times New Roman" w:eastAsia="Times New Roman" w:hAnsi="Times New Roman" w:cs="Times New Roman"/>
          <w:color w:val="252424"/>
          <w:sz w:val="24"/>
          <w:szCs w:val="24"/>
          <w:lang w:val="en-US"/>
        </w:rPr>
      </w:pPr>
      <w:r w:rsidRPr="00FD4CAE">
        <w:rPr>
          <w:rFonts w:ascii="Times New Roman" w:hAnsi="Times New Roman" w:cs="Times New Roman"/>
          <w:color w:val="auto"/>
          <w:sz w:val="24"/>
          <w:szCs w:val="24"/>
        </w:rPr>
        <w:t xml:space="preserve">Microsoft Teams </w:t>
      </w:r>
      <w:hyperlink r:id="rId11" w:tgtFrame="_blank" w:history="1">
        <w:r w:rsidR="001371E4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  <w:lang w:val="en-GB"/>
          </w:rPr>
          <w:t>Click here to join the meeting</w:t>
        </w:r>
      </w:hyperlink>
    </w:p>
    <w:p w14:paraId="34327617" w14:textId="77777777" w:rsidR="001371E4" w:rsidRDefault="001371E4" w:rsidP="001371E4">
      <w:pPr>
        <w:pStyle w:val="BasicParagraph"/>
        <w:ind w:left="3600" w:hanging="2880"/>
        <w:jc w:val="center"/>
        <w:rPr>
          <w:rFonts w:ascii="Times New Roman" w:hAnsi="Times New Roman" w:cs="Times New Roman"/>
          <w:color w:val="auto"/>
          <w:sz w:val="24"/>
        </w:rPr>
      </w:pPr>
      <w:r w:rsidRPr="001371E4">
        <w:rPr>
          <w:rFonts w:ascii="Times New Roman" w:hAnsi="Times New Roman" w:cs="Times New Roman"/>
          <w:color w:val="auto"/>
          <w:sz w:val="24"/>
        </w:rPr>
        <w:t>Meeting ID: 498 486 560 826</w:t>
      </w:r>
    </w:p>
    <w:p w14:paraId="241ED497" w14:textId="39FDEC23" w:rsidR="00B74753" w:rsidRDefault="001371E4" w:rsidP="00C0449C">
      <w:pPr>
        <w:pStyle w:val="BasicParagraph"/>
        <w:ind w:left="3600" w:hanging="2880"/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Passcode:  GTW8HV</w:t>
      </w:r>
      <w:r w:rsidRPr="001371E4">
        <w:rPr>
          <w:rFonts w:ascii="Times New Roman" w:hAnsi="Times New Roman" w:cs="Times New Roman"/>
          <w:color w:val="auto"/>
          <w:sz w:val="24"/>
        </w:rPr>
        <w:br/>
      </w:r>
    </w:p>
    <w:p w14:paraId="4523831A" w14:textId="77777777" w:rsidR="00D511FF" w:rsidRPr="006E0972" w:rsidRDefault="00D511FF" w:rsidP="00C0449C">
      <w:pPr>
        <w:pStyle w:val="BasicParagraph"/>
        <w:ind w:left="3600" w:hanging="2880"/>
        <w:jc w:val="center"/>
        <w:rPr>
          <w:rFonts w:ascii="Times New Roman" w:hAnsi="Times New Roman" w:cs="Times New Roman"/>
          <w:color w:val="auto"/>
          <w:sz w:val="24"/>
        </w:rPr>
      </w:pPr>
    </w:p>
    <w:p w14:paraId="74627DC0" w14:textId="69AFA065" w:rsidR="00224B7F" w:rsidRPr="006E0972" w:rsidRDefault="00725CE5" w:rsidP="000570B0">
      <w:pPr>
        <w:pStyle w:val="BasicParagraph"/>
        <w:ind w:left="72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IC</w:t>
      </w:r>
      <w:r w:rsidR="00224B7F" w:rsidRPr="006E0972">
        <w:rPr>
          <w:rFonts w:ascii="Times New Roman" w:hAnsi="Times New Roman" w:cs="Times New Roman"/>
          <w:color w:val="auto"/>
          <w:sz w:val="24"/>
        </w:rPr>
        <w:t xml:space="preserve"> Members:</w:t>
      </w:r>
      <w:r>
        <w:rPr>
          <w:rFonts w:ascii="Times New Roman" w:hAnsi="Times New Roman" w:cs="Times New Roman"/>
          <w:color w:val="auto"/>
          <w:sz w:val="24"/>
        </w:rPr>
        <w:tab/>
      </w:r>
      <w:r w:rsidR="00224B7F" w:rsidRPr="006E0972">
        <w:rPr>
          <w:rFonts w:ascii="Times New Roman" w:hAnsi="Times New Roman" w:cs="Times New Roman"/>
          <w:color w:val="auto"/>
          <w:sz w:val="24"/>
        </w:rPr>
        <w:tab/>
      </w:r>
      <w:r w:rsidR="00224B7F" w:rsidRPr="006E0972">
        <w:rPr>
          <w:rFonts w:ascii="Times New Roman" w:hAnsi="Times New Roman" w:cs="Times New Roman"/>
          <w:color w:val="auto"/>
          <w:sz w:val="24"/>
        </w:rPr>
        <w:tab/>
        <w:t>Jamie Nemtsas</w:t>
      </w:r>
    </w:p>
    <w:p w14:paraId="7D2382EB" w14:textId="77777777" w:rsidR="00224B7F" w:rsidRPr="006E0972" w:rsidRDefault="00224B7F" w:rsidP="000570B0">
      <w:pPr>
        <w:pStyle w:val="BasicParagraph"/>
        <w:ind w:left="2880" w:firstLine="720"/>
        <w:rPr>
          <w:rFonts w:ascii="Times New Roman" w:hAnsi="Times New Roman" w:cs="Times New Roman"/>
          <w:color w:val="auto"/>
          <w:sz w:val="24"/>
        </w:rPr>
      </w:pPr>
      <w:r w:rsidRPr="006E0972">
        <w:rPr>
          <w:rFonts w:ascii="Times New Roman" w:hAnsi="Times New Roman" w:cs="Times New Roman"/>
          <w:color w:val="auto"/>
          <w:sz w:val="24"/>
        </w:rPr>
        <w:t>Drew Meredith</w:t>
      </w:r>
    </w:p>
    <w:p w14:paraId="59A70177" w14:textId="040A1AE9" w:rsidR="00224B7F" w:rsidRDefault="00725CE5" w:rsidP="000570B0">
      <w:pPr>
        <w:pStyle w:val="BasicParagraph"/>
        <w:ind w:left="2880" w:firstLine="72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Jake Jodlowski</w:t>
      </w:r>
    </w:p>
    <w:p w14:paraId="30E5B23D" w14:textId="77777777" w:rsidR="00725CE5" w:rsidRDefault="00725CE5" w:rsidP="00725CE5">
      <w:pPr>
        <w:pStyle w:val="BasicParagraph"/>
        <w:ind w:left="2880" w:firstLine="720"/>
        <w:rPr>
          <w:rFonts w:ascii="Times New Roman" w:hAnsi="Times New Roman" w:cs="Times New Roman"/>
          <w:color w:val="auto"/>
          <w:sz w:val="24"/>
        </w:rPr>
      </w:pPr>
      <w:r w:rsidRPr="006E0972">
        <w:rPr>
          <w:rFonts w:ascii="Times New Roman" w:hAnsi="Times New Roman" w:cs="Times New Roman"/>
          <w:color w:val="auto"/>
          <w:sz w:val="24"/>
        </w:rPr>
        <w:t>Kevin Toohey</w:t>
      </w:r>
    </w:p>
    <w:p w14:paraId="51291A60" w14:textId="77777777" w:rsidR="00725CE5" w:rsidRPr="006E0972" w:rsidRDefault="00725CE5" w:rsidP="000570B0">
      <w:pPr>
        <w:pStyle w:val="BasicParagraph"/>
        <w:ind w:left="2880" w:firstLine="720"/>
        <w:rPr>
          <w:rFonts w:ascii="Times New Roman" w:hAnsi="Times New Roman" w:cs="Times New Roman"/>
          <w:color w:val="auto"/>
          <w:sz w:val="24"/>
        </w:rPr>
      </w:pPr>
    </w:p>
    <w:p w14:paraId="395FDAAE" w14:textId="0EBE6497" w:rsidR="0089040F" w:rsidRDefault="00224B7F" w:rsidP="0097116D">
      <w:pPr>
        <w:pStyle w:val="BasicParagraph"/>
        <w:ind w:left="3600" w:hanging="2880"/>
        <w:rPr>
          <w:rFonts w:ascii="Times New Roman" w:hAnsi="Times New Roman" w:cs="Times New Roman"/>
          <w:color w:val="auto"/>
          <w:sz w:val="24"/>
        </w:rPr>
      </w:pPr>
      <w:r w:rsidRPr="006E0972">
        <w:rPr>
          <w:rFonts w:ascii="Times New Roman" w:hAnsi="Times New Roman" w:cs="Times New Roman"/>
          <w:color w:val="auto"/>
          <w:sz w:val="24"/>
        </w:rPr>
        <w:t>Other Attendees:</w:t>
      </w:r>
      <w:r w:rsidRPr="006E0972">
        <w:rPr>
          <w:rFonts w:ascii="Times New Roman" w:hAnsi="Times New Roman" w:cs="Times New Roman"/>
          <w:color w:val="auto"/>
          <w:sz w:val="24"/>
        </w:rPr>
        <w:tab/>
      </w:r>
      <w:r w:rsidR="0089040F">
        <w:rPr>
          <w:rFonts w:ascii="Times New Roman" w:hAnsi="Times New Roman" w:cs="Times New Roman"/>
          <w:color w:val="auto"/>
          <w:sz w:val="24"/>
        </w:rPr>
        <w:t xml:space="preserve">Mishan </w:t>
      </w:r>
      <w:r w:rsidR="00597452">
        <w:rPr>
          <w:rFonts w:ascii="Times New Roman" w:hAnsi="Times New Roman" w:cs="Times New Roman"/>
          <w:color w:val="auto"/>
          <w:sz w:val="24"/>
        </w:rPr>
        <w:t>Dahia</w:t>
      </w:r>
    </w:p>
    <w:p w14:paraId="2EC8FC5B" w14:textId="4AB26880" w:rsidR="00224B7F" w:rsidRPr="006E0972" w:rsidRDefault="00224B7F" w:rsidP="0089040F">
      <w:pPr>
        <w:pStyle w:val="BasicParagraph"/>
        <w:ind w:left="3600"/>
        <w:rPr>
          <w:rFonts w:ascii="Times New Roman" w:hAnsi="Times New Roman" w:cs="Times New Roman"/>
          <w:color w:val="auto"/>
          <w:sz w:val="24"/>
        </w:rPr>
      </w:pPr>
      <w:r w:rsidRPr="006E0972">
        <w:rPr>
          <w:rFonts w:ascii="Times New Roman" w:hAnsi="Times New Roman" w:cs="Times New Roman"/>
          <w:color w:val="auto"/>
          <w:sz w:val="24"/>
        </w:rPr>
        <w:t>Margaret Riddiford</w:t>
      </w:r>
      <w:r w:rsidR="00EF0922">
        <w:rPr>
          <w:rFonts w:ascii="Times New Roman" w:hAnsi="Times New Roman" w:cs="Times New Roman"/>
          <w:color w:val="auto"/>
          <w:sz w:val="24"/>
        </w:rPr>
        <w:t xml:space="preserve"> (Secretary To The I</w:t>
      </w:r>
      <w:r w:rsidR="0097116D">
        <w:rPr>
          <w:rFonts w:ascii="Times New Roman" w:hAnsi="Times New Roman" w:cs="Times New Roman"/>
          <w:color w:val="auto"/>
          <w:sz w:val="24"/>
        </w:rPr>
        <w:t xml:space="preserve">nvestment </w:t>
      </w:r>
      <w:r w:rsidR="00EF0922">
        <w:rPr>
          <w:rFonts w:ascii="Times New Roman" w:hAnsi="Times New Roman" w:cs="Times New Roman"/>
          <w:color w:val="auto"/>
          <w:sz w:val="24"/>
        </w:rPr>
        <w:t>C</w:t>
      </w:r>
      <w:r w:rsidR="0097116D">
        <w:rPr>
          <w:rFonts w:ascii="Times New Roman" w:hAnsi="Times New Roman" w:cs="Times New Roman"/>
          <w:color w:val="auto"/>
          <w:sz w:val="24"/>
        </w:rPr>
        <w:t>ommittee</w:t>
      </w:r>
      <w:r w:rsidR="00EF0922">
        <w:rPr>
          <w:rFonts w:ascii="Times New Roman" w:hAnsi="Times New Roman" w:cs="Times New Roman"/>
          <w:color w:val="auto"/>
          <w:sz w:val="24"/>
        </w:rPr>
        <w:t xml:space="preserve">) </w:t>
      </w:r>
    </w:p>
    <w:p w14:paraId="5B8B4F4A" w14:textId="77777777" w:rsidR="00224B7F" w:rsidRPr="006E0972" w:rsidRDefault="00224B7F" w:rsidP="000570B0">
      <w:pPr>
        <w:pStyle w:val="BasicParagraph"/>
        <w:ind w:left="2880" w:firstLine="720"/>
        <w:rPr>
          <w:rFonts w:ascii="Times New Roman" w:hAnsi="Times New Roman" w:cs="Times New Roman"/>
          <w:color w:val="auto"/>
          <w:sz w:val="24"/>
        </w:rPr>
      </w:pPr>
    </w:p>
    <w:p w14:paraId="36AB5A75" w14:textId="77777777" w:rsidR="004C3811" w:rsidRDefault="004C3811" w:rsidP="004C3811">
      <w:pPr>
        <w:pStyle w:val="BasicParagraph"/>
        <w:spacing w:before="240"/>
        <w:ind w:left="1440"/>
        <w:rPr>
          <w:rFonts w:ascii="Times New Roman" w:hAnsi="Times New Roman" w:cs="Times New Roman"/>
          <w:color w:val="auto"/>
          <w:sz w:val="22"/>
          <w:szCs w:val="22"/>
        </w:rPr>
      </w:pPr>
    </w:p>
    <w:p w14:paraId="4FB30746" w14:textId="28E650C1" w:rsidR="00D511FF" w:rsidRDefault="00187324" w:rsidP="00975693">
      <w:pPr>
        <w:pStyle w:val="BasicParagraph"/>
        <w:numPr>
          <w:ilvl w:val="0"/>
          <w:numId w:val="11"/>
        </w:numPr>
        <w:spacing w:before="240"/>
        <w:ind w:left="1440"/>
        <w:rPr>
          <w:rFonts w:ascii="Times New Roman" w:hAnsi="Times New Roman" w:cs="Times New Roman"/>
          <w:color w:val="auto"/>
          <w:sz w:val="22"/>
          <w:szCs w:val="22"/>
          <w:lang w:val="en-AU"/>
        </w:rPr>
      </w:pPr>
      <w:hyperlink r:id="rId12" w:history="1">
        <w:r w:rsidR="00601A61" w:rsidRPr="00187324">
          <w:rPr>
            <w:rStyle w:val="Hyperlink"/>
            <w:rFonts w:ascii="Times New Roman" w:hAnsi="Times New Roman" w:cs="Times New Roman"/>
            <w:sz w:val="22"/>
            <w:szCs w:val="22"/>
            <w:lang w:val="en-AU"/>
          </w:rPr>
          <w:t xml:space="preserve">Link to </w:t>
        </w:r>
        <w:r w:rsidR="00353099" w:rsidRPr="00187324">
          <w:rPr>
            <w:rStyle w:val="Hyperlink"/>
            <w:rFonts w:ascii="Times New Roman" w:hAnsi="Times New Roman" w:cs="Times New Roman"/>
            <w:sz w:val="22"/>
            <w:szCs w:val="22"/>
            <w:lang w:val="en-AU"/>
          </w:rPr>
          <w:t xml:space="preserve">Model Portfolios </w:t>
        </w:r>
        <w:r w:rsidR="00184C61" w:rsidRPr="00187324">
          <w:rPr>
            <w:rStyle w:val="Hyperlink"/>
            <w:rFonts w:ascii="Times New Roman" w:hAnsi="Times New Roman" w:cs="Times New Roman"/>
            <w:sz w:val="22"/>
            <w:szCs w:val="22"/>
            <w:lang w:val="en-AU"/>
          </w:rPr>
          <w:t>IC</w:t>
        </w:r>
        <w:r w:rsidR="00BC20F8" w:rsidRPr="00187324">
          <w:rPr>
            <w:rStyle w:val="Hyperlink"/>
            <w:rFonts w:ascii="Times New Roman" w:hAnsi="Times New Roman" w:cs="Times New Roman"/>
            <w:sz w:val="22"/>
            <w:szCs w:val="22"/>
            <w:lang w:val="en-AU"/>
          </w:rPr>
          <w:t xml:space="preserve"> </w:t>
        </w:r>
        <w:r w:rsidR="00184C61" w:rsidRPr="00187324">
          <w:rPr>
            <w:rStyle w:val="Hyperlink"/>
            <w:rFonts w:ascii="Times New Roman" w:hAnsi="Times New Roman" w:cs="Times New Roman"/>
            <w:sz w:val="22"/>
            <w:szCs w:val="22"/>
            <w:lang w:val="en-AU"/>
          </w:rPr>
          <w:t>Update</w:t>
        </w:r>
      </w:hyperlink>
    </w:p>
    <w:p w14:paraId="0B7A5867" w14:textId="230DBF74" w:rsidR="00D511FF" w:rsidRDefault="00CD2FBF" w:rsidP="00D511FF">
      <w:pPr>
        <w:pStyle w:val="BasicParagraph"/>
        <w:numPr>
          <w:ilvl w:val="2"/>
          <w:numId w:val="11"/>
        </w:numPr>
        <w:spacing w:before="240"/>
        <w:rPr>
          <w:rFonts w:ascii="Times New Roman" w:hAnsi="Times New Roman" w:cs="Times New Roman"/>
          <w:color w:val="auto"/>
          <w:sz w:val="22"/>
          <w:szCs w:val="22"/>
          <w:lang w:val="en-A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AU"/>
        </w:rPr>
        <w:t xml:space="preserve">Links within to 30 June Detailed </w:t>
      </w:r>
      <w:r w:rsidR="00BA4CE5">
        <w:rPr>
          <w:rFonts w:ascii="Times New Roman" w:hAnsi="Times New Roman" w:cs="Times New Roman"/>
          <w:color w:val="auto"/>
          <w:sz w:val="22"/>
          <w:szCs w:val="22"/>
          <w:lang w:val="en-AU"/>
        </w:rPr>
        <w:t>Strategy Updates</w:t>
      </w:r>
    </w:p>
    <w:p w14:paraId="1B81FA1B" w14:textId="3D9CFD56" w:rsidR="00BA4CE5" w:rsidRDefault="00BA4CE5" w:rsidP="00D511FF">
      <w:pPr>
        <w:pStyle w:val="BasicParagraph"/>
        <w:numPr>
          <w:ilvl w:val="2"/>
          <w:numId w:val="11"/>
        </w:numPr>
        <w:spacing w:before="240"/>
        <w:rPr>
          <w:rFonts w:ascii="Times New Roman" w:hAnsi="Times New Roman" w:cs="Times New Roman"/>
          <w:color w:val="auto"/>
          <w:sz w:val="22"/>
          <w:szCs w:val="22"/>
          <w:lang w:val="en-A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AU"/>
        </w:rPr>
        <w:t>Summary of model performance</w:t>
      </w:r>
    </w:p>
    <w:p w14:paraId="50D6760A" w14:textId="7B5B23B4" w:rsidR="00BA4CE5" w:rsidRDefault="00BA4CE5" w:rsidP="00D511FF">
      <w:pPr>
        <w:pStyle w:val="BasicParagraph"/>
        <w:numPr>
          <w:ilvl w:val="2"/>
          <w:numId w:val="11"/>
        </w:numPr>
        <w:spacing w:before="240"/>
        <w:rPr>
          <w:rFonts w:ascii="Times New Roman" w:hAnsi="Times New Roman" w:cs="Times New Roman"/>
          <w:color w:val="auto"/>
          <w:sz w:val="22"/>
          <w:szCs w:val="22"/>
          <w:lang w:val="en-A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AU"/>
        </w:rPr>
        <w:t>Summary of multi-asset allocation positioning</w:t>
      </w:r>
      <w:r w:rsidR="0099763B">
        <w:rPr>
          <w:rFonts w:ascii="Times New Roman" w:hAnsi="Times New Roman" w:cs="Times New Roman"/>
          <w:color w:val="auto"/>
          <w:sz w:val="22"/>
          <w:szCs w:val="22"/>
          <w:lang w:val="en-AU"/>
        </w:rPr>
        <w:t xml:space="preserve"> to mandate</w:t>
      </w:r>
    </w:p>
    <w:p w14:paraId="08837DD1" w14:textId="537A8A4E" w:rsidR="00BA4CE5" w:rsidRPr="00975693" w:rsidRDefault="00BA4CE5" w:rsidP="00D511FF">
      <w:pPr>
        <w:pStyle w:val="BasicParagraph"/>
        <w:numPr>
          <w:ilvl w:val="2"/>
          <w:numId w:val="11"/>
        </w:numPr>
        <w:spacing w:before="240"/>
        <w:rPr>
          <w:rFonts w:ascii="Times New Roman" w:hAnsi="Times New Roman" w:cs="Times New Roman"/>
          <w:color w:val="auto"/>
          <w:sz w:val="22"/>
          <w:szCs w:val="22"/>
          <w:lang w:val="en-AU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AU"/>
        </w:rPr>
        <w:t>Summary of risk measures</w:t>
      </w:r>
    </w:p>
    <w:p w14:paraId="5BA30D28" w14:textId="76C0EDB6" w:rsidR="00184C61" w:rsidRDefault="00184C61" w:rsidP="00184C61">
      <w:pPr>
        <w:pStyle w:val="BasicParagraph"/>
        <w:numPr>
          <w:ilvl w:val="0"/>
          <w:numId w:val="11"/>
        </w:numPr>
        <w:spacing w:before="240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r w:rsidRPr="004353B8">
        <w:rPr>
          <w:rFonts w:ascii="Times New Roman" w:hAnsi="Times New Roman" w:cs="Times New Roman"/>
          <w:color w:val="auto"/>
          <w:sz w:val="22"/>
          <w:szCs w:val="22"/>
        </w:rPr>
        <w:t xml:space="preserve">APL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Monitoring Paper (Atchison + Wattle) </w:t>
      </w:r>
    </w:p>
    <w:p w14:paraId="193C8CE1" w14:textId="77777777" w:rsidR="00184C61" w:rsidRPr="00597452" w:rsidRDefault="00184C61" w:rsidP="00184C61">
      <w:pPr>
        <w:pStyle w:val="BasicParagraph"/>
        <w:numPr>
          <w:ilvl w:val="0"/>
          <w:numId w:val="11"/>
        </w:numPr>
        <w:spacing w:before="240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Tactical Asset Allocation Paper</w:t>
      </w:r>
    </w:p>
    <w:p w14:paraId="4FEBA5A9" w14:textId="7000C390" w:rsidR="00353099" w:rsidRDefault="000F35F0" w:rsidP="000570B0">
      <w:pPr>
        <w:pStyle w:val="BasicParagraph"/>
        <w:numPr>
          <w:ilvl w:val="0"/>
          <w:numId w:val="11"/>
        </w:numPr>
        <w:spacing w:before="240"/>
        <w:ind w:left="144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Update from Mish on Alternatives</w:t>
      </w:r>
      <w:r w:rsidR="006C52EF">
        <w:rPr>
          <w:rFonts w:ascii="Times New Roman" w:hAnsi="Times New Roman" w:cs="Times New Roman"/>
          <w:color w:val="auto"/>
          <w:sz w:val="22"/>
          <w:szCs w:val="22"/>
        </w:rPr>
        <w:t xml:space="preserve"> Review</w:t>
      </w:r>
    </w:p>
    <w:sectPr w:rsidR="00353099" w:rsidSect="00474B32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559" w:right="1134" w:bottom="1134" w:left="1134" w:header="709" w:footer="14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4ACB6" w14:textId="77777777" w:rsidR="00C7796F" w:rsidRDefault="00C7796F" w:rsidP="007B4373">
      <w:pPr>
        <w:spacing w:after="0" w:line="240" w:lineRule="auto"/>
      </w:pPr>
      <w:r>
        <w:separator/>
      </w:r>
    </w:p>
  </w:endnote>
  <w:endnote w:type="continuationSeparator" w:id="0">
    <w:p w14:paraId="40B586CF" w14:textId="77777777" w:rsidR="00C7796F" w:rsidRDefault="00C7796F" w:rsidP="007B4373">
      <w:pPr>
        <w:spacing w:after="0" w:line="240" w:lineRule="auto"/>
      </w:pPr>
      <w:r>
        <w:continuationSeparator/>
      </w:r>
    </w:p>
  </w:endnote>
  <w:endnote w:type="continuationNotice" w:id="1">
    <w:p w14:paraId="470007A9" w14:textId="77777777" w:rsidR="00C7796F" w:rsidRDefault="00C779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Calibri"/>
    <w:charset w:val="00"/>
    <w:family w:val="roman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85E0A" w14:textId="30152A50" w:rsidR="0057386D" w:rsidRDefault="003021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EEAFE4E" wp14:editId="73982D77">
              <wp:simplePos x="0" y="0"/>
              <wp:positionH relativeFrom="column">
                <wp:posOffset>5944870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71607105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DB8377" w14:textId="77777777" w:rsidR="001D6606" w:rsidRPr="00FD10ED" w:rsidRDefault="001D6606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EAFE4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68.1pt;margin-top:779.65pt;width:13.6pt;height:19.5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" filled="f" stroked="f" strokeweight=".5pt">
              <v:textbox inset="0,0,0,0">
                <w:txbxContent>
                  <w:p w14:paraId="0FDB8377" w14:textId="77777777" w:rsidR="001D6606" w:rsidRPr="00FD10ED" w:rsidRDefault="001D6606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966441" wp14:editId="26F6C5B1">
              <wp:simplePos x="0" y="0"/>
              <wp:positionH relativeFrom="column">
                <wp:posOffset>3810</wp:posOffset>
              </wp:positionH>
              <wp:positionV relativeFrom="page">
                <wp:posOffset>9901555</wp:posOffset>
              </wp:positionV>
              <wp:extent cx="4716145" cy="248285"/>
              <wp:effectExtent l="0" t="0" r="0" b="0"/>
              <wp:wrapNone/>
              <wp:docPr id="86002879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61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8291C4" w14:textId="782B183E" w:rsidR="0057386D" w:rsidRPr="00832E74" w:rsidRDefault="00832E74" w:rsidP="005F6BD8">
                          <w:pPr>
                            <w:pStyle w:val="BasicParagraph"/>
                            <w:rPr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AU"/>
                            </w:rPr>
                            <w:t>Atchison 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966441" id="Text Box 7" o:spid="_x0000_s1028" type="#_x0000_t202" style="position:absolute;margin-left:.3pt;margin-top:779.65pt;width:371.35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" stroked="f" strokeweight=".5pt">
              <v:textbox inset="0,0,0,0">
                <w:txbxContent>
                  <w:p w14:paraId="408291C4" w14:textId="782B183E" w:rsidR="0057386D" w:rsidRPr="00832E74" w:rsidRDefault="00832E74" w:rsidP="005F6BD8">
                    <w:pPr>
                      <w:pStyle w:val="BasicParagraph"/>
                      <w:rPr>
                        <w:sz w:val="16"/>
                        <w:szCs w:val="16"/>
                        <w:lang w:val="en-AU"/>
                      </w:rPr>
                    </w:pPr>
                    <w:r>
                      <w:rPr>
                        <w:sz w:val="16"/>
                        <w:szCs w:val="16"/>
                        <w:lang w:val="en-AU"/>
                      </w:rPr>
                      <w:t>Atchison IC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5" distB="4294967285" distL="114300" distR="114300" simplePos="0" relativeHeight="251658241" behindDoc="0" locked="0" layoutInCell="1" allowOverlap="1" wp14:anchorId="1A3E6198" wp14:editId="62CC5A81">
              <wp:simplePos x="0" y="0"/>
              <wp:positionH relativeFrom="column">
                <wp:posOffset>-6985</wp:posOffset>
              </wp:positionH>
              <wp:positionV relativeFrom="page">
                <wp:posOffset>9792969</wp:posOffset>
              </wp:positionV>
              <wp:extent cx="6130925" cy="0"/>
              <wp:effectExtent l="0" t="0" r="0" b="0"/>
              <wp:wrapNone/>
              <wp:docPr id="750920393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70C3A" id="Straight Connector 6" o:spid="_x0000_s1026" style="position:absolute;z-index:251658241;visibility:visible;mso-wrap-style:square;mso-width-percent:0;mso-height-percent:0;mso-wrap-distance-left:9pt;mso-wrap-distance-top:-31e-5mm;mso-wrap-distance-right:9pt;mso-wrap-distance-bottom:-31e-5mm;mso-position-horizontal:absolute;mso-position-horizontal-relative:text;mso-position-vertical:absolute;mso-position-vertical-relative:page;mso-width-percent:0;mso-height-percent:0;mso-width-relative:page;mso-height-relative:page" from="-.55pt,771.1pt" to="482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E665B" w14:textId="3B586E1D" w:rsidR="005F6BD8" w:rsidRDefault="003021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B3C4653" wp14:editId="5EECBE96">
              <wp:simplePos x="0" y="0"/>
              <wp:positionH relativeFrom="column">
                <wp:posOffset>1783715</wp:posOffset>
              </wp:positionH>
              <wp:positionV relativeFrom="page">
                <wp:posOffset>9893300</wp:posOffset>
              </wp:positionV>
              <wp:extent cx="1565910" cy="507365"/>
              <wp:effectExtent l="0" t="0" r="0" b="0"/>
              <wp:wrapNone/>
              <wp:docPr id="132259582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D9B794" w14:textId="77777777" w:rsidR="005F6BD8" w:rsidRPr="00824E97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P: +61 3 9642 3835 </w:t>
                          </w:r>
                        </w:p>
                        <w:p w14:paraId="6C649B8E" w14:textId="4C70CB95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enquiries@atchison.com.au       www.atchison.com.au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3C46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140.45pt;margin-top:779pt;width:123.3pt;height:39.9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" filled="f" stroked="f" strokeweight=".5pt">
              <v:textbox inset="0,0,0,0">
                <w:txbxContent>
                  <w:p w14:paraId="65D9B794" w14:textId="77777777" w:rsidR="005F6BD8" w:rsidRPr="00824E97" w:rsidRDefault="005F6BD8" w:rsidP="005F6BD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P: +61 3 9642 3835 </w:t>
                    </w:r>
                  </w:p>
                  <w:p w14:paraId="6C649B8E" w14:textId="4C70CB95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>enquiries@atchison.com.au       www.atchison.com.au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678499F" wp14:editId="44BD8B95">
              <wp:simplePos x="0" y="0"/>
              <wp:positionH relativeFrom="column">
                <wp:posOffset>3835400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3779439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C20E7F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ABN: 58 097 703 047 </w:t>
                          </w:r>
                        </w:p>
                        <w:p w14:paraId="72B2D787" w14:textId="77777777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eastAsia="en-GB"/>
                            </w:rPr>
                            <w:t>AFSL Number: 230846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78499F" id="Text Box 4" o:spid="_x0000_s1030" type="#_x0000_t202" style="position:absolute;margin-left:302pt;margin-top:779.65pt;width:123.3pt;height:39.9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" filled="f" stroked="f" strokeweight=".5pt">
              <v:textbox inset="0,0,0,0">
                <w:txbxContent>
                  <w:p w14:paraId="1FC20E7F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ABN: 58 097 703 047 </w:t>
                    </w:r>
                  </w:p>
                  <w:p w14:paraId="72B2D787" w14:textId="77777777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eastAsia="en-GB"/>
                      </w:rPr>
                      <w:t>AFSL Number: 230846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A849F22" wp14:editId="1CCFE0A5">
              <wp:simplePos x="0" y="0"/>
              <wp:positionH relativeFrom="column">
                <wp:posOffset>5958840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5498003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96F837" w14:textId="77777777" w:rsidR="005F6BD8" w:rsidRPr="00FD10ED" w:rsidRDefault="005F6BD8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49F22" id="Text Box 3" o:spid="_x0000_s1031" type="#_x0000_t202" style="position:absolute;margin-left:469.2pt;margin-top:779.65pt;width:13.6pt;height:19.55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" filled="f" stroked="f" strokeweight=".5pt">
              <v:textbox inset="0,0,0,0">
                <w:txbxContent>
                  <w:p w14:paraId="7996F837" w14:textId="77777777" w:rsidR="005F6BD8" w:rsidRPr="00FD10ED" w:rsidRDefault="005F6BD8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26E697E" wp14:editId="31A2FBFF">
              <wp:simplePos x="0" y="0"/>
              <wp:positionH relativeFrom="column">
                <wp:posOffset>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15858897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97A6B9" w14:textId="7217AFF9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textAlignment w:val="center"/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>Atchison</w:t>
                          </w:r>
                        </w:p>
                        <w:p w14:paraId="30E3BCB5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Level 4, 125 Flinders Lane, </w:t>
                          </w: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br/>
                            <w:t>Melbourne VIC 3000</w:t>
                          </w:r>
                        </w:p>
                        <w:p w14:paraId="2BCB39C1" w14:textId="77777777" w:rsidR="005F6BD8" w:rsidRPr="005F6BD8" w:rsidRDefault="005F6BD8" w:rsidP="005F6BD8">
                          <w:pPr>
                            <w:spacing w:after="0" w:line="240" w:lineRule="auto"/>
                            <w:rPr>
                              <w:color w:val="3D555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6E697E" id="Text Box 2" o:spid="_x0000_s1032" type="#_x0000_t202" style="position:absolute;margin-left:0;margin-top:779.65pt;width:123.3pt;height:3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" filled="f" stroked="f" strokeweight=".5pt">
              <v:textbox inset="0,0,0,0">
                <w:txbxContent>
                  <w:p w14:paraId="0C97A6B9" w14:textId="7217AFF9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textAlignment w:val="center"/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  <w:t>Atchison</w:t>
                    </w:r>
                  </w:p>
                  <w:p w14:paraId="30E3BCB5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Level 4, 125 Flinders Lane, </w:t>
                    </w: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br/>
                      <w:t>Melbourne VIC 3000</w:t>
                    </w:r>
                  </w:p>
                  <w:p w14:paraId="2BCB39C1" w14:textId="77777777" w:rsidR="005F6BD8" w:rsidRPr="005F6BD8" w:rsidRDefault="005F6BD8" w:rsidP="005F6BD8">
                    <w:pPr>
                      <w:spacing w:after="0" w:line="240" w:lineRule="auto"/>
                      <w:rPr>
                        <w:color w:val="3D555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5" distB="4294967285" distL="114300" distR="114300" simplePos="0" relativeHeight="251658247" behindDoc="0" locked="0" layoutInCell="1" allowOverlap="1" wp14:anchorId="27EC8A06" wp14:editId="527660EC">
              <wp:simplePos x="0" y="0"/>
              <wp:positionH relativeFrom="column">
                <wp:posOffset>0</wp:posOffset>
              </wp:positionH>
              <wp:positionV relativeFrom="page">
                <wp:posOffset>9792969</wp:posOffset>
              </wp:positionV>
              <wp:extent cx="6130925" cy="0"/>
              <wp:effectExtent l="0" t="0" r="0" b="0"/>
              <wp:wrapNone/>
              <wp:docPr id="86633525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C1959" id="Straight Connector 1" o:spid="_x0000_s1026" style="position:absolute;z-index:251658247;visibility:visible;mso-wrap-style:square;mso-width-percent:0;mso-height-percent:0;mso-wrap-distance-left:9pt;mso-wrap-distance-top:-31e-5mm;mso-wrap-distance-right:9pt;mso-wrap-distance-bottom:-31e-5mm;mso-position-horizontal:absolute;mso-position-horizontal-relative:text;mso-position-vertical:absolute;mso-position-vertical-relative:page;mso-width-percent:0;mso-height-percent:0;mso-width-relative:page;mso-height-relative:page" from="0,771.1pt" to="482.75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47187" w14:textId="77777777" w:rsidR="00C7796F" w:rsidRDefault="00C7796F" w:rsidP="007B4373">
      <w:pPr>
        <w:spacing w:after="0" w:line="240" w:lineRule="auto"/>
      </w:pPr>
      <w:r>
        <w:separator/>
      </w:r>
    </w:p>
  </w:footnote>
  <w:footnote w:type="continuationSeparator" w:id="0">
    <w:p w14:paraId="27AC625C" w14:textId="77777777" w:rsidR="00C7796F" w:rsidRDefault="00C7796F" w:rsidP="007B4373">
      <w:pPr>
        <w:spacing w:after="0" w:line="240" w:lineRule="auto"/>
      </w:pPr>
      <w:r>
        <w:continuationSeparator/>
      </w:r>
    </w:p>
  </w:footnote>
  <w:footnote w:type="continuationNotice" w:id="1">
    <w:p w14:paraId="6C9B53B2" w14:textId="77777777" w:rsidR="00C7796F" w:rsidRDefault="00C779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C5403" w14:textId="1F8B15EA" w:rsidR="00D67117" w:rsidRDefault="0030219D">
    <w:r>
      <w:rPr>
        <w:noProof/>
      </w:rPr>
      <mc:AlternateContent>
        <mc:Choice Requires="wps">
          <w:drawing>
            <wp:anchor distT="4294967285" distB="4294967285" distL="114300" distR="114300" simplePos="0" relativeHeight="251658244" behindDoc="0" locked="0" layoutInCell="1" allowOverlap="1" wp14:anchorId="0F2F86CA" wp14:editId="681F9B06">
              <wp:simplePos x="0" y="0"/>
              <wp:positionH relativeFrom="column">
                <wp:posOffset>1905</wp:posOffset>
              </wp:positionH>
              <wp:positionV relativeFrom="paragraph">
                <wp:posOffset>92709</wp:posOffset>
              </wp:positionV>
              <wp:extent cx="6118860" cy="0"/>
              <wp:effectExtent l="0" t="0" r="0" b="0"/>
              <wp:wrapNone/>
              <wp:docPr id="1825212956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94396" id="Straight Connector 9" o:spid="_x0000_s1026" style="position:absolute;z-index:251658244;visibility:visible;mso-wrap-style:square;mso-width-percent:0;mso-height-percent:0;mso-wrap-distance-left:9pt;mso-wrap-distance-top:-31e-5mm;mso-wrap-distance-right:9pt;mso-wrap-distance-bottom:-31e-5mm;mso-position-horizontal:absolute;mso-position-horizontal-relative:text;mso-position-vertical:absolute;mso-position-vertical-relative:text;mso-width-percent:0;mso-height-percent:0;mso-width-relative:page;mso-height-relative:page" from=".15pt,7.3pt" to="48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" strokecolor="#3d545e" strokeweight=".5pt">
              <v:stroke joinstyle="miter"/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D0187" w14:textId="2D21B2CB" w:rsidR="00C64457" w:rsidRDefault="00C64457">
    <w:pPr>
      <w:pStyle w:val="Header"/>
    </w:pPr>
    <w:r>
      <w:rPr>
        <w:noProof/>
      </w:rPr>
      <w:drawing>
        <wp:inline distT="0" distB="0" distL="0" distR="0" wp14:anchorId="00D4E70C" wp14:editId="02B06DE9">
          <wp:extent cx="1828800" cy="342900"/>
          <wp:effectExtent l="0" t="0" r="0" b="0"/>
          <wp:docPr id="16" name="Picture 16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8" descr="A picture containing text, clipar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0D32"/>
    <w:multiLevelType w:val="multilevel"/>
    <w:tmpl w:val="B890E930"/>
    <w:styleLink w:val="CurrentList2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006699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" w15:restartNumberingAfterBreak="0">
    <w:nsid w:val="0B63749C"/>
    <w:multiLevelType w:val="multilevel"/>
    <w:tmpl w:val="C3D8B4C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E4120C"/>
    <w:multiLevelType w:val="hybridMultilevel"/>
    <w:tmpl w:val="909C39F0"/>
    <w:lvl w:ilvl="0" w:tplc="A34E62B8">
      <w:numFmt w:val="bullet"/>
      <w:lvlText w:val=""/>
      <w:lvlJc w:val="left"/>
      <w:pPr>
        <w:ind w:left="2520" w:hanging="360"/>
      </w:pPr>
      <w:rPr>
        <w:rFonts w:ascii="Symbol" w:eastAsia="Arial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0A70C6"/>
    <w:multiLevelType w:val="multilevel"/>
    <w:tmpl w:val="12D4C4DA"/>
    <w:styleLink w:val="AtchisonStyle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/>
        <w:i w:val="0"/>
        <w:color w:val="006699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ascii="Calibri" w:hAnsi="Calibri" w:hint="default"/>
        <w:b/>
        <w:i w:val="0"/>
        <w:color w:val="006699"/>
      </w:rPr>
    </w:lvl>
    <w:lvl w:ilvl="2">
      <w:start w:val="1"/>
      <w:numFmt w:val="decimal"/>
      <w:lvlText w:val="%1.%2.%3"/>
      <w:lvlJc w:val="left"/>
      <w:rPr>
        <w:rFonts w:ascii="Cambria" w:hAnsi="Cambria" w:hint="default"/>
        <w:color w:val="608493"/>
      </w:rPr>
    </w:lvl>
    <w:lvl w:ilvl="3">
      <w:start w:val="1"/>
      <w:numFmt w:val="lowerRoman"/>
      <w:lvlText w:val="(%4)"/>
      <w:lvlJc w:val="left"/>
      <w:pPr>
        <w:tabs>
          <w:tab w:val="num" w:pos="1077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D58E3"/>
    <w:multiLevelType w:val="multilevel"/>
    <w:tmpl w:val="59A0A17A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E1903D3"/>
    <w:multiLevelType w:val="multilevel"/>
    <w:tmpl w:val="14181C02"/>
    <w:lvl w:ilvl="0">
      <w:start w:val="1"/>
      <w:numFmt w:val="bullet"/>
      <w:pStyle w:val="ListParagraph"/>
      <w:lvlText w:val=""/>
      <w:lvlJc w:val="left"/>
      <w:pPr>
        <w:ind w:left="850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287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abstractNum w:abstractNumId="6" w15:restartNumberingAfterBreak="0">
    <w:nsid w:val="44163AE8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D1C6941"/>
    <w:multiLevelType w:val="multilevel"/>
    <w:tmpl w:val="73841F9E"/>
    <w:styleLink w:val="CurrentList1"/>
    <w:lvl w:ilvl="0">
      <w:start w:val="1"/>
      <w:numFmt w:val="bullet"/>
      <w:lvlText w:val=""/>
      <w:lvlJc w:val="left"/>
      <w:rPr>
        <w:rFonts w:ascii="Wingdings" w:hAnsi="Wingdings" w:hint="default"/>
        <w:color w:val="79BB42"/>
        <w:u w:color="8A999D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24687C"/>
    <w:multiLevelType w:val="multilevel"/>
    <w:tmpl w:val="E9FE6D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3703535"/>
    <w:multiLevelType w:val="multilevel"/>
    <w:tmpl w:val="1060AB6A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850F65"/>
    <w:multiLevelType w:val="multilevel"/>
    <w:tmpl w:val="9D4CD37A"/>
    <w:lvl w:ilvl="0">
      <w:start w:val="1"/>
      <w:numFmt w:val="bullet"/>
      <w:pStyle w:val="bullets"/>
      <w:lvlText w:val=""/>
      <w:lvlJc w:val="left"/>
      <w:pPr>
        <w:ind w:left="567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1" w15:restartNumberingAfterBreak="0">
    <w:nsid w:val="72E32D0E"/>
    <w:multiLevelType w:val="hybridMultilevel"/>
    <w:tmpl w:val="46D60E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340" w:hanging="360"/>
      </w:p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17D76"/>
    <w:multiLevelType w:val="hybridMultilevel"/>
    <w:tmpl w:val="714831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9">
      <w:start w:val="1"/>
      <w:numFmt w:val="lowerLetter"/>
      <w:lvlText w:val="%3."/>
      <w:lvlJc w:val="left"/>
      <w:pPr>
        <w:ind w:left="2340" w:hanging="36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0297">
    <w:abstractNumId w:val="10"/>
  </w:num>
  <w:num w:numId="2" w16cid:durableId="1628126595">
    <w:abstractNumId w:val="3"/>
  </w:num>
  <w:num w:numId="3" w16cid:durableId="2025553252">
    <w:abstractNumId w:val="8"/>
  </w:num>
  <w:num w:numId="4" w16cid:durableId="1950427850">
    <w:abstractNumId w:val="7"/>
  </w:num>
  <w:num w:numId="5" w16cid:durableId="1044016947">
    <w:abstractNumId w:val="0"/>
  </w:num>
  <w:num w:numId="6" w16cid:durableId="442379425">
    <w:abstractNumId w:val="5"/>
  </w:num>
  <w:num w:numId="7" w16cid:durableId="637144886">
    <w:abstractNumId w:val="6"/>
  </w:num>
  <w:num w:numId="8" w16cid:durableId="2130540493">
    <w:abstractNumId w:val="9"/>
  </w:num>
  <w:num w:numId="9" w16cid:durableId="872227893">
    <w:abstractNumId w:val="4"/>
  </w:num>
  <w:num w:numId="10" w16cid:durableId="1670866008">
    <w:abstractNumId w:val="1"/>
  </w:num>
  <w:num w:numId="11" w16cid:durableId="1945266689">
    <w:abstractNumId w:val="12"/>
  </w:num>
  <w:num w:numId="12" w16cid:durableId="676352359">
    <w:abstractNumId w:val="11"/>
  </w:num>
  <w:num w:numId="13" w16cid:durableId="208241042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7F"/>
    <w:rsid w:val="00013CDB"/>
    <w:rsid w:val="00014CF7"/>
    <w:rsid w:val="000251E1"/>
    <w:rsid w:val="00031F1D"/>
    <w:rsid w:val="00040DAE"/>
    <w:rsid w:val="00052A15"/>
    <w:rsid w:val="000570B0"/>
    <w:rsid w:val="00062FCE"/>
    <w:rsid w:val="000678CC"/>
    <w:rsid w:val="00080973"/>
    <w:rsid w:val="000A6B34"/>
    <w:rsid w:val="000B1D78"/>
    <w:rsid w:val="000D3558"/>
    <w:rsid w:val="000F02AC"/>
    <w:rsid w:val="000F349C"/>
    <w:rsid w:val="000F35F0"/>
    <w:rsid w:val="000F5A75"/>
    <w:rsid w:val="000F6F5C"/>
    <w:rsid w:val="000F7B11"/>
    <w:rsid w:val="0011786F"/>
    <w:rsid w:val="00133452"/>
    <w:rsid w:val="00135755"/>
    <w:rsid w:val="00136695"/>
    <w:rsid w:val="001371E4"/>
    <w:rsid w:val="00145537"/>
    <w:rsid w:val="00170EA9"/>
    <w:rsid w:val="001767A0"/>
    <w:rsid w:val="00184C61"/>
    <w:rsid w:val="0018532A"/>
    <w:rsid w:val="00187324"/>
    <w:rsid w:val="001B1D13"/>
    <w:rsid w:val="001C13B4"/>
    <w:rsid w:val="001D6606"/>
    <w:rsid w:val="002001E8"/>
    <w:rsid w:val="002029EF"/>
    <w:rsid w:val="002134DC"/>
    <w:rsid w:val="002235C1"/>
    <w:rsid w:val="00224B7F"/>
    <w:rsid w:val="00227C9F"/>
    <w:rsid w:val="002442A4"/>
    <w:rsid w:val="00244D2B"/>
    <w:rsid w:val="0025644B"/>
    <w:rsid w:val="0026385F"/>
    <w:rsid w:val="002650AD"/>
    <w:rsid w:val="0027539F"/>
    <w:rsid w:val="00281B56"/>
    <w:rsid w:val="002936C7"/>
    <w:rsid w:val="002B54EB"/>
    <w:rsid w:val="002D6A11"/>
    <w:rsid w:val="002E2010"/>
    <w:rsid w:val="002F6003"/>
    <w:rsid w:val="0030219D"/>
    <w:rsid w:val="003356EF"/>
    <w:rsid w:val="00336A22"/>
    <w:rsid w:val="00353099"/>
    <w:rsid w:val="003E7575"/>
    <w:rsid w:val="003F0283"/>
    <w:rsid w:val="004353B8"/>
    <w:rsid w:val="0044110A"/>
    <w:rsid w:val="00445598"/>
    <w:rsid w:val="004505C2"/>
    <w:rsid w:val="0046759D"/>
    <w:rsid w:val="00474B32"/>
    <w:rsid w:val="00491C09"/>
    <w:rsid w:val="004A3B9E"/>
    <w:rsid w:val="004B4EDF"/>
    <w:rsid w:val="004C3811"/>
    <w:rsid w:val="004D74FB"/>
    <w:rsid w:val="0051469E"/>
    <w:rsid w:val="00544A93"/>
    <w:rsid w:val="005578F7"/>
    <w:rsid w:val="00563A87"/>
    <w:rsid w:val="0056683C"/>
    <w:rsid w:val="00567CEE"/>
    <w:rsid w:val="0057386D"/>
    <w:rsid w:val="005751C9"/>
    <w:rsid w:val="005765EC"/>
    <w:rsid w:val="00580AD2"/>
    <w:rsid w:val="00597452"/>
    <w:rsid w:val="00597C7F"/>
    <w:rsid w:val="005A0EF5"/>
    <w:rsid w:val="005A26E3"/>
    <w:rsid w:val="005D2C7A"/>
    <w:rsid w:val="005E3A13"/>
    <w:rsid w:val="005F0F20"/>
    <w:rsid w:val="005F6BD8"/>
    <w:rsid w:val="00601A61"/>
    <w:rsid w:val="00661CAA"/>
    <w:rsid w:val="00661EB3"/>
    <w:rsid w:val="006666A8"/>
    <w:rsid w:val="006700EA"/>
    <w:rsid w:val="0067114A"/>
    <w:rsid w:val="0067723A"/>
    <w:rsid w:val="006B57B1"/>
    <w:rsid w:val="006C52EF"/>
    <w:rsid w:val="006E0972"/>
    <w:rsid w:val="006E4DE8"/>
    <w:rsid w:val="006F0EFE"/>
    <w:rsid w:val="00712B54"/>
    <w:rsid w:val="007257C4"/>
    <w:rsid w:val="00725CE5"/>
    <w:rsid w:val="00755321"/>
    <w:rsid w:val="007612F8"/>
    <w:rsid w:val="00787223"/>
    <w:rsid w:val="00797ECF"/>
    <w:rsid w:val="007A729B"/>
    <w:rsid w:val="007B4373"/>
    <w:rsid w:val="007D18A9"/>
    <w:rsid w:val="007E3983"/>
    <w:rsid w:val="007E7ED9"/>
    <w:rsid w:val="008210A6"/>
    <w:rsid w:val="00824E97"/>
    <w:rsid w:val="00832E74"/>
    <w:rsid w:val="0084698F"/>
    <w:rsid w:val="008728EF"/>
    <w:rsid w:val="00880376"/>
    <w:rsid w:val="0089040F"/>
    <w:rsid w:val="008A7897"/>
    <w:rsid w:val="008B273C"/>
    <w:rsid w:val="008C3B11"/>
    <w:rsid w:val="008D6B4D"/>
    <w:rsid w:val="008F1AD2"/>
    <w:rsid w:val="00914225"/>
    <w:rsid w:val="0092294A"/>
    <w:rsid w:val="00936DA7"/>
    <w:rsid w:val="009676A4"/>
    <w:rsid w:val="0097116D"/>
    <w:rsid w:val="00975693"/>
    <w:rsid w:val="0099763B"/>
    <w:rsid w:val="009A294C"/>
    <w:rsid w:val="009D7522"/>
    <w:rsid w:val="009D7C02"/>
    <w:rsid w:val="009E16E9"/>
    <w:rsid w:val="00A16A63"/>
    <w:rsid w:val="00A23D1E"/>
    <w:rsid w:val="00A41C60"/>
    <w:rsid w:val="00A57748"/>
    <w:rsid w:val="00A75301"/>
    <w:rsid w:val="00A80A2D"/>
    <w:rsid w:val="00A8695F"/>
    <w:rsid w:val="00AC2EBB"/>
    <w:rsid w:val="00AC415A"/>
    <w:rsid w:val="00AD1C9C"/>
    <w:rsid w:val="00AD6F21"/>
    <w:rsid w:val="00AE3B37"/>
    <w:rsid w:val="00B03EC0"/>
    <w:rsid w:val="00B3750A"/>
    <w:rsid w:val="00B53FD4"/>
    <w:rsid w:val="00B74753"/>
    <w:rsid w:val="00B91B28"/>
    <w:rsid w:val="00B926AB"/>
    <w:rsid w:val="00B936D9"/>
    <w:rsid w:val="00B93B3E"/>
    <w:rsid w:val="00BA4CE5"/>
    <w:rsid w:val="00BA5A06"/>
    <w:rsid w:val="00BB05C6"/>
    <w:rsid w:val="00BB59E6"/>
    <w:rsid w:val="00BC20F8"/>
    <w:rsid w:val="00BD64AC"/>
    <w:rsid w:val="00BF2265"/>
    <w:rsid w:val="00C03217"/>
    <w:rsid w:val="00C0449C"/>
    <w:rsid w:val="00C13B1D"/>
    <w:rsid w:val="00C64457"/>
    <w:rsid w:val="00C7796F"/>
    <w:rsid w:val="00C90500"/>
    <w:rsid w:val="00CA23DB"/>
    <w:rsid w:val="00CA638B"/>
    <w:rsid w:val="00CC1414"/>
    <w:rsid w:val="00CD29E9"/>
    <w:rsid w:val="00CD2FBF"/>
    <w:rsid w:val="00CE74CC"/>
    <w:rsid w:val="00CF4A50"/>
    <w:rsid w:val="00CF6357"/>
    <w:rsid w:val="00D01265"/>
    <w:rsid w:val="00D205D8"/>
    <w:rsid w:val="00D230F8"/>
    <w:rsid w:val="00D27766"/>
    <w:rsid w:val="00D511FF"/>
    <w:rsid w:val="00D53C25"/>
    <w:rsid w:val="00D67117"/>
    <w:rsid w:val="00D70E8F"/>
    <w:rsid w:val="00D759A9"/>
    <w:rsid w:val="00D76439"/>
    <w:rsid w:val="00D900DB"/>
    <w:rsid w:val="00D97028"/>
    <w:rsid w:val="00DB7482"/>
    <w:rsid w:val="00DC1E64"/>
    <w:rsid w:val="00DE737B"/>
    <w:rsid w:val="00DF4328"/>
    <w:rsid w:val="00E04E23"/>
    <w:rsid w:val="00E0554B"/>
    <w:rsid w:val="00E20344"/>
    <w:rsid w:val="00E22922"/>
    <w:rsid w:val="00E47139"/>
    <w:rsid w:val="00E523B0"/>
    <w:rsid w:val="00E6127E"/>
    <w:rsid w:val="00E72854"/>
    <w:rsid w:val="00E83B70"/>
    <w:rsid w:val="00E91A18"/>
    <w:rsid w:val="00EB02A8"/>
    <w:rsid w:val="00EB1923"/>
    <w:rsid w:val="00EB1CBB"/>
    <w:rsid w:val="00EB549A"/>
    <w:rsid w:val="00EC4C2F"/>
    <w:rsid w:val="00EC543D"/>
    <w:rsid w:val="00EC7FA3"/>
    <w:rsid w:val="00EE07B0"/>
    <w:rsid w:val="00EF0922"/>
    <w:rsid w:val="00EF310C"/>
    <w:rsid w:val="00F12F08"/>
    <w:rsid w:val="00F20B33"/>
    <w:rsid w:val="00F25504"/>
    <w:rsid w:val="00F30693"/>
    <w:rsid w:val="00F32916"/>
    <w:rsid w:val="00F44777"/>
    <w:rsid w:val="00F7475B"/>
    <w:rsid w:val="00F8529E"/>
    <w:rsid w:val="00FA1F7A"/>
    <w:rsid w:val="00FD10ED"/>
    <w:rsid w:val="00FD2245"/>
    <w:rsid w:val="00FD4CAE"/>
    <w:rsid w:val="00FE2C8B"/>
    <w:rsid w:val="00FE5824"/>
    <w:rsid w:val="00F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4DDC02"/>
  <w15:docId w15:val="{F1CCF49B-5917-40CD-A8A0-698337C8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4"/>
    <w:pPr>
      <w:spacing w:after="120" w:line="276" w:lineRule="auto"/>
    </w:pPr>
    <w:rPr>
      <w:rFonts w:cs="Times New Roman (Body CS)"/>
      <w:color w:val="4A585E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6BD8"/>
    <w:pPr>
      <w:keepNext/>
      <w:keepLines/>
      <w:numPr>
        <w:numId w:val="3"/>
      </w:numPr>
      <w:spacing w:before="400" w:after="200" w:line="240" w:lineRule="auto"/>
      <w:ind w:left="431" w:hanging="431"/>
      <w:outlineLvl w:val="0"/>
    </w:pPr>
    <w:rPr>
      <w:rFonts w:eastAsia="Times New Roman" w:cs="Times New Roman (Headings CS)"/>
      <w:bCs/>
      <w:color w:val="75C104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BD8"/>
    <w:pPr>
      <w:keepNext/>
      <w:keepLines/>
      <w:numPr>
        <w:ilvl w:val="1"/>
        <w:numId w:val="3"/>
      </w:numPr>
      <w:spacing w:before="300" w:after="100" w:line="240" w:lineRule="auto"/>
      <w:ind w:left="578" w:hanging="578"/>
      <w:outlineLvl w:val="1"/>
    </w:pPr>
    <w:rPr>
      <w:rFonts w:eastAsia="Times New Roman" w:cs="Times New Roman"/>
      <w:bCs/>
      <w:color w:val="75C10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D8"/>
    <w:pPr>
      <w:keepNext/>
      <w:keepLines/>
      <w:numPr>
        <w:ilvl w:val="2"/>
        <w:numId w:val="3"/>
      </w:numPr>
      <w:spacing w:before="100" w:after="100" w:line="240" w:lineRule="auto"/>
      <w:outlineLvl w:val="2"/>
    </w:pPr>
    <w:rPr>
      <w:rFonts w:eastAsia="Times New Roman" w:cs="Times New Roman"/>
      <w:bCs/>
      <w:color w:val="6CB40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2"/>
    <w:pPr>
      <w:keepNext/>
      <w:keepLines/>
      <w:numPr>
        <w:ilvl w:val="3"/>
        <w:numId w:val="3"/>
      </w:numPr>
      <w:spacing w:before="200" w:after="0"/>
      <w:outlineLvl w:val="3"/>
    </w:pPr>
    <w:rPr>
      <w:rFonts w:eastAsia="Times New Roman" w:cs="Times New Roman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2"/>
    <w:pPr>
      <w:keepNext/>
      <w:keepLines/>
      <w:numPr>
        <w:ilvl w:val="4"/>
        <w:numId w:val="3"/>
      </w:numPr>
      <w:spacing w:before="200" w:after="0"/>
      <w:outlineLvl w:val="4"/>
    </w:pPr>
    <w:rPr>
      <w:rFonts w:eastAsia="Times New Roman" w:cs="Times New Roman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2"/>
    <w:pPr>
      <w:keepNext/>
      <w:keepLines/>
      <w:numPr>
        <w:ilvl w:val="5"/>
        <w:numId w:val="3"/>
      </w:numPr>
      <w:spacing w:before="200" w:after="0"/>
      <w:outlineLvl w:val="5"/>
    </w:pPr>
    <w:rPr>
      <w:rFonts w:eastAsia="Times New Roman" w:cs="Times New Roman"/>
      <w:iCs/>
      <w:color w:val="92F10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2"/>
    <w:pPr>
      <w:keepNext/>
      <w:keepLines/>
      <w:numPr>
        <w:ilvl w:val="6"/>
        <w:numId w:val="3"/>
      </w:numPr>
      <w:spacing w:before="200" w:after="0"/>
      <w:outlineLvl w:val="6"/>
    </w:pPr>
    <w:rPr>
      <w:rFonts w:eastAsia="Times New Roman" w:cs="Times New Roman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2"/>
    <w:pPr>
      <w:keepNext/>
      <w:keepLines/>
      <w:numPr>
        <w:ilvl w:val="7"/>
        <w:numId w:val="3"/>
      </w:numPr>
      <w:spacing w:before="200" w:after="0"/>
      <w:outlineLvl w:val="7"/>
    </w:pPr>
    <w:rPr>
      <w:rFonts w:eastAsia="Times New Roman" w:cs="Times New Roman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2"/>
    <w:pPr>
      <w:keepNext/>
      <w:keepLines/>
      <w:numPr>
        <w:ilvl w:val="8"/>
        <w:numId w:val="3"/>
      </w:numPr>
      <w:spacing w:before="200" w:after="0"/>
      <w:outlineLvl w:val="8"/>
    </w:pPr>
    <w:rPr>
      <w:rFonts w:eastAsia="Times New Roman" w:cs="Times New Roman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E"/>
    <w:pPr>
      <w:spacing w:after="320" w:line="640" w:lineRule="exact"/>
      <w:contextualSpacing/>
    </w:pPr>
    <w:rPr>
      <w:rFonts w:eastAsia="Times New Roman" w:cs="Times New Roman"/>
      <w:color w:val="FFFFFF"/>
      <w:kern w:val="28"/>
      <w:sz w:val="64"/>
      <w:szCs w:val="52"/>
    </w:rPr>
  </w:style>
  <w:style w:type="character" w:customStyle="1" w:styleId="TitleChar">
    <w:name w:val="Title Char"/>
    <w:link w:val="Title"/>
    <w:uiPriority w:val="10"/>
    <w:rsid w:val="0051469E"/>
    <w:rPr>
      <w:rFonts w:eastAsia="Times New Roman"/>
      <w:color w:val="FFFFFF"/>
      <w:kern w:val="28"/>
      <w:sz w:val="64"/>
      <w:szCs w:val="52"/>
      <w:lang w:eastAsia="en-US"/>
    </w:rPr>
  </w:style>
  <w:style w:type="paragraph" w:customStyle="1" w:styleId="bullets">
    <w:name w:val="bullets"/>
    <w:basedOn w:val="ListParagraph"/>
    <w:next w:val="Normal"/>
    <w:rsid w:val="009A294C"/>
    <w:pPr>
      <w:numPr>
        <w:numId w:val="1"/>
      </w:numPr>
      <w:autoSpaceDE/>
      <w:autoSpaceDN/>
      <w:adjustRightInd/>
      <w:textAlignment w:val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57748"/>
  </w:style>
  <w:style w:type="character" w:customStyle="1" w:styleId="BodyTextChar">
    <w:name w:val="Body Text Char"/>
    <w:link w:val="BodyText"/>
    <w:uiPriority w:val="99"/>
    <w:semiHidden/>
    <w:rsid w:val="00A57748"/>
    <w:rPr>
      <w:color w:val="3B3838"/>
      <w:sz w:val="18"/>
    </w:rPr>
  </w:style>
  <w:style w:type="paragraph" w:styleId="BlockText">
    <w:name w:val="Block Text"/>
    <w:basedOn w:val="Normal"/>
    <w:uiPriority w:val="99"/>
    <w:semiHidden/>
    <w:unhideWhenUsed/>
    <w:rsid w:val="00A57748"/>
    <w:pPr>
      <w:pBdr>
        <w:top w:val="single" w:sz="2" w:space="10" w:color="92F105"/>
        <w:left w:val="single" w:sz="2" w:space="10" w:color="92F105"/>
        <w:bottom w:val="single" w:sz="2" w:space="10" w:color="92F105"/>
        <w:right w:val="single" w:sz="2" w:space="10" w:color="92F105"/>
      </w:pBdr>
      <w:ind w:left="1152" w:right="1152"/>
    </w:pPr>
    <w:rPr>
      <w:rFonts w:eastAsia="Times New Roman"/>
      <w:i/>
      <w:iCs/>
      <w:color w:val="92F105"/>
    </w:rPr>
  </w:style>
  <w:style w:type="paragraph" w:customStyle="1" w:styleId="AtchisonBodyText">
    <w:name w:val="Atchison Body Text"/>
    <w:basedOn w:val="Normal"/>
    <w:autoRedefine/>
    <w:rsid w:val="00CF6357"/>
    <w:pPr>
      <w:jc w:val="both"/>
    </w:pPr>
    <w:rPr>
      <w:bCs/>
      <w:noProof/>
      <w:color w:val="64777E"/>
    </w:rPr>
  </w:style>
  <w:style w:type="paragraph" w:customStyle="1" w:styleId="Atchison-Body-Header">
    <w:name w:val="Atchison - Body - Header"/>
    <w:basedOn w:val="AtchisonBodyText"/>
    <w:autoRedefine/>
    <w:rsid w:val="00A57748"/>
    <w:rPr>
      <w:b/>
      <w:color w:val="92F201"/>
      <w:sz w:val="24"/>
      <w:lang w:val="en-GB"/>
    </w:rPr>
  </w:style>
  <w:style w:type="paragraph" w:customStyle="1" w:styleId="Atchison-Header-Date">
    <w:name w:val="Atchison - Header - Date"/>
    <w:autoRedefine/>
    <w:rsid w:val="00A57748"/>
    <w:pPr>
      <w:widowControl w:val="0"/>
      <w:spacing w:after="120" w:line="276" w:lineRule="auto"/>
      <w:contextualSpacing/>
    </w:pPr>
    <w:rPr>
      <w:color w:val="FFFFFF"/>
      <w:sz w:val="18"/>
      <w:szCs w:val="22"/>
      <w:lang w:eastAsia="en-US"/>
    </w:rPr>
  </w:style>
  <w:style w:type="paragraph" w:customStyle="1" w:styleId="Atchison-Footer">
    <w:name w:val="Atchison-Footer"/>
    <w:link w:val="Atchison-FooterChar"/>
    <w:autoRedefine/>
    <w:rsid w:val="00A57748"/>
    <w:pPr>
      <w:spacing w:after="120" w:line="276" w:lineRule="auto"/>
    </w:pPr>
    <w:rPr>
      <w:color w:val="3B3838"/>
      <w:sz w:val="11"/>
      <w:szCs w:val="22"/>
      <w:lang w:eastAsia="en-US"/>
    </w:rPr>
  </w:style>
  <w:style w:type="character" w:customStyle="1" w:styleId="Atchison-FooterChar">
    <w:name w:val="Atchison-Footer Char"/>
    <w:link w:val="Atchison-Footer"/>
    <w:rsid w:val="00A57748"/>
    <w:rPr>
      <w:color w:val="3B3838"/>
      <w:sz w:val="11"/>
    </w:rPr>
  </w:style>
  <w:style w:type="paragraph" w:customStyle="1" w:styleId="Atchison-Contactdetails">
    <w:name w:val="Atchison-Contact details"/>
    <w:rsid w:val="00A57748"/>
    <w:pPr>
      <w:spacing w:after="120" w:line="276" w:lineRule="auto"/>
    </w:pPr>
    <w:rPr>
      <w:bCs/>
      <w:color w:val="FFFFFF"/>
      <w:sz w:val="18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A57748"/>
    <w:rPr>
      <w:color w:val="E7E6E6"/>
      <w:sz w:val="18"/>
    </w:rPr>
    <w:tblPr>
      <w:tblStyleRowBandSize w:val="1"/>
      <w:tblStyleColBandSize w:val="1"/>
      <w:tblBorders>
        <w:insideV w:val="single" w:sz="6" w:space="0" w:color="E7E6E6"/>
      </w:tblBorders>
    </w:tblPr>
    <w:tcPr>
      <w:shd w:val="clear" w:color="auto" w:fill="E7E6E6"/>
    </w:tcPr>
    <w:tblStylePr w:type="firstRow">
      <w:tblPr/>
      <w:tcPr>
        <w:shd w:val="clear" w:color="auto" w:fill="23575C"/>
      </w:tcPr>
    </w:tblStylePr>
    <w:tblStylePr w:type="lastRow">
      <w:rPr>
        <w:b/>
        <w:bCs/>
      </w:rPr>
      <w:tblPr/>
      <w:tcPr>
        <w:tcBorders>
          <w:top w:val="double" w:sz="4" w:space="0" w:color="1DC8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/>
      </w:tcPr>
    </w:tblStylePr>
    <w:tblStylePr w:type="band2Vert">
      <w:tblPr/>
      <w:tcPr>
        <w:shd w:val="clear" w:color="auto" w:fill="E7E6E6"/>
      </w:tcPr>
    </w:tblStylePr>
    <w:tblStylePr w:type="band1Horz">
      <w:rPr>
        <w:rFonts w:ascii="Arial" w:hAnsi="Arial"/>
        <w:b w:val="0"/>
        <w:i w:val="0"/>
        <w:color w:val="4A585E"/>
        <w:sz w:val="18"/>
      </w:rPr>
      <w:tblPr/>
      <w:tcPr>
        <w:shd w:val="clear" w:color="auto" w:fill="FDEFE2"/>
      </w:tcPr>
    </w:tblStylePr>
    <w:tblStylePr w:type="band2Horz">
      <w:tblPr/>
      <w:tcPr>
        <w:shd w:val="clear" w:color="auto" w:fill="E7E6E6"/>
      </w:tcPr>
    </w:tblStylePr>
    <w:tblStylePr w:type="nwCell">
      <w:rPr>
        <w:color w:val="E7E6E6"/>
      </w:rPr>
    </w:tblStylePr>
  </w:style>
  <w:style w:type="paragraph" w:styleId="ListParagraph">
    <w:name w:val="List Paragraph"/>
    <w:basedOn w:val="BasicParagraph"/>
    <w:uiPriority w:val="34"/>
    <w:qFormat/>
    <w:rsid w:val="00133452"/>
    <w:pPr>
      <w:numPr>
        <w:numId w:val="6"/>
      </w:numPr>
      <w:ind w:left="568" w:hanging="284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D8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4505C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C2"/>
  </w:style>
  <w:style w:type="numbering" w:customStyle="1" w:styleId="CurrentList1">
    <w:name w:val="Current List1"/>
    <w:uiPriority w:val="99"/>
    <w:rsid w:val="009A294C"/>
    <w:pPr>
      <w:numPr>
        <w:numId w:val="4"/>
      </w:numPr>
    </w:pPr>
  </w:style>
  <w:style w:type="numbering" w:customStyle="1" w:styleId="CurrentList2">
    <w:name w:val="Current List2"/>
    <w:uiPriority w:val="99"/>
    <w:rsid w:val="009A294C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5F6BD8"/>
    <w:rPr>
      <w:rFonts w:eastAsia="Times New Roman" w:cs="Times New Roman (Headings CS)"/>
      <w:bCs/>
      <w:color w:val="75C104"/>
      <w:sz w:val="34"/>
      <w:szCs w:val="28"/>
      <w:lang w:eastAsia="en-US"/>
    </w:rPr>
  </w:style>
  <w:style w:type="character" w:styleId="Hyperlink">
    <w:name w:val="Hyperlink"/>
    <w:uiPriority w:val="99"/>
    <w:unhideWhenUsed/>
    <w:rsid w:val="0025644B"/>
    <w:rPr>
      <w:color w:val="16A0C1"/>
      <w:u w:val="single"/>
    </w:rPr>
  </w:style>
  <w:style w:type="paragraph" w:customStyle="1" w:styleId="PersonalName">
    <w:name w:val="Personal Name"/>
    <w:basedOn w:val="Title"/>
    <w:qFormat/>
    <w:rsid w:val="004505C2"/>
    <w:rPr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5F6BD8"/>
    <w:rPr>
      <w:rFonts w:eastAsia="Times New Roman"/>
      <w:bCs/>
      <w:color w:val="75C10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6BD8"/>
    <w:rPr>
      <w:rFonts w:eastAsia="Times New Roman"/>
      <w:bCs/>
      <w:color w:val="6CB403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4505C2"/>
    <w:rPr>
      <w:rFonts w:eastAsia="Times New Roman"/>
      <w:b/>
      <w:bCs/>
      <w:i/>
      <w:iCs/>
      <w:color w:val="000000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4505C2"/>
    <w:rPr>
      <w:rFonts w:eastAsia="Times New Roman"/>
      <w:color w:val="00000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4505C2"/>
    <w:rPr>
      <w:rFonts w:eastAsia="Times New Roman"/>
      <w:iCs/>
      <w:color w:val="92F105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4505C2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4505C2"/>
    <w:rPr>
      <w:rFonts w:eastAsia="Times New Roman"/>
      <w:color w:val="000000"/>
      <w:lang w:eastAsia="en-US"/>
    </w:rPr>
  </w:style>
  <w:style w:type="character" w:customStyle="1" w:styleId="Heading9Char">
    <w:name w:val="Heading 9 Char"/>
    <w:link w:val="Heading9"/>
    <w:uiPriority w:val="9"/>
    <w:semiHidden/>
    <w:rsid w:val="004505C2"/>
    <w:rPr>
      <w:rFonts w:eastAsia="Times New Roman"/>
      <w:i/>
      <w:iCs/>
      <w:color w:val="00000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C2"/>
    <w:pPr>
      <w:spacing w:line="240" w:lineRule="auto"/>
    </w:pPr>
    <w:rPr>
      <w:rFonts w:eastAsia="Times New Roman"/>
      <w:bCs/>
      <w:smallCaps/>
      <w:color w:val="63777E"/>
      <w:spacing w:val="6"/>
      <w:sz w:val="22"/>
      <w:szCs w:val="18"/>
    </w:rPr>
  </w:style>
  <w:style w:type="paragraph" w:styleId="Subtitle">
    <w:name w:val="Subtitle"/>
    <w:aliases w:val="Norm No Spacing"/>
    <w:basedOn w:val="Normal"/>
    <w:next w:val="Normal"/>
    <w:link w:val="SubtitleChar"/>
    <w:uiPriority w:val="11"/>
    <w:qFormat/>
    <w:rsid w:val="0051469E"/>
    <w:pPr>
      <w:numPr>
        <w:ilvl w:val="1"/>
      </w:numPr>
      <w:spacing w:line="240" w:lineRule="auto"/>
    </w:pPr>
    <w:rPr>
      <w:rFonts w:eastAsia="Times New Roman" w:cs="Times New Roman"/>
      <w:iCs/>
      <w:color w:val="FFFFFF"/>
      <w:sz w:val="32"/>
      <w:szCs w:val="24"/>
    </w:rPr>
  </w:style>
  <w:style w:type="character" w:customStyle="1" w:styleId="SubtitleChar">
    <w:name w:val="Subtitle Char"/>
    <w:aliases w:val="Norm No Spacing Char"/>
    <w:link w:val="Subtitle"/>
    <w:uiPriority w:val="11"/>
    <w:rsid w:val="0051469E"/>
    <w:rPr>
      <w:rFonts w:eastAsia="Times New Roman"/>
      <w:iCs/>
      <w:color w:val="FFFFFF"/>
      <w:sz w:val="32"/>
      <w:szCs w:val="24"/>
      <w:lang w:eastAsia="en-US"/>
    </w:rPr>
  </w:style>
  <w:style w:type="character" w:styleId="Strong">
    <w:name w:val="Strong"/>
    <w:uiPriority w:val="22"/>
    <w:qFormat/>
    <w:rsid w:val="004505C2"/>
    <w:rPr>
      <w:b w:val="0"/>
      <w:bCs/>
      <w:i/>
      <w:color w:val="63777E"/>
    </w:rPr>
  </w:style>
  <w:style w:type="character" w:styleId="Emphasis">
    <w:name w:val="Emphasis"/>
    <w:uiPriority w:val="20"/>
    <w:qFormat/>
    <w:rsid w:val="004505C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505C2"/>
    <w:pPr>
      <w:spacing w:after="0" w:line="360" w:lineRule="auto"/>
      <w:jc w:val="center"/>
    </w:pPr>
    <w:rPr>
      <w:rFonts w:eastAsia="Times New Roman"/>
      <w:b/>
      <w:i/>
      <w:iCs/>
      <w:color w:val="92F105"/>
      <w:sz w:val="26"/>
    </w:rPr>
  </w:style>
  <w:style w:type="character" w:customStyle="1" w:styleId="QuoteChar">
    <w:name w:val="Quote Char"/>
    <w:link w:val="Quote"/>
    <w:uiPriority w:val="29"/>
    <w:rsid w:val="004505C2"/>
    <w:rPr>
      <w:rFonts w:eastAsia="Times New Roman"/>
      <w:b/>
      <w:i/>
      <w:iCs/>
      <w:color w:val="92F105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2"/>
    <w:pPr>
      <w:pBdr>
        <w:top w:val="single" w:sz="36" w:space="8" w:color="92F105"/>
        <w:left w:val="single" w:sz="36" w:space="8" w:color="92F105"/>
        <w:bottom w:val="single" w:sz="36" w:space="8" w:color="92F105"/>
        <w:right w:val="single" w:sz="36" w:space="8" w:color="92F105"/>
      </w:pBdr>
      <w:shd w:val="clear" w:color="auto" w:fill="92F105"/>
      <w:spacing w:before="200" w:after="200" w:line="360" w:lineRule="auto"/>
      <w:ind w:left="259" w:right="259"/>
      <w:jc w:val="center"/>
    </w:pPr>
    <w:rPr>
      <w:rFonts w:eastAsia="Times New Roman"/>
      <w:bCs/>
      <w:iCs/>
      <w:color w:val="FFFFFF"/>
      <w:sz w:val="28"/>
    </w:rPr>
  </w:style>
  <w:style w:type="character" w:customStyle="1" w:styleId="IntenseQuoteChar">
    <w:name w:val="Intense Quote Char"/>
    <w:link w:val="IntenseQuote"/>
    <w:uiPriority w:val="30"/>
    <w:rsid w:val="004505C2"/>
    <w:rPr>
      <w:rFonts w:ascii="Arial" w:eastAsia="Times New Roman" w:hAnsi="Arial"/>
      <w:bCs/>
      <w:iCs/>
      <w:color w:val="FFFFFF"/>
      <w:sz w:val="28"/>
      <w:shd w:val="clear" w:color="auto" w:fill="92F105"/>
    </w:rPr>
  </w:style>
  <w:style w:type="character" w:styleId="SubtleEmphasis">
    <w:name w:val="Subtle Emphasis"/>
    <w:uiPriority w:val="19"/>
    <w:qFormat/>
    <w:rsid w:val="004505C2"/>
    <w:rPr>
      <w:i/>
      <w:iCs/>
      <w:color w:val="000000"/>
    </w:rPr>
  </w:style>
  <w:style w:type="character" w:styleId="IntenseEmphasis">
    <w:name w:val="Intense Emphasis"/>
    <w:uiPriority w:val="21"/>
    <w:qFormat/>
    <w:rsid w:val="004505C2"/>
    <w:rPr>
      <w:b/>
      <w:bCs/>
      <w:i/>
      <w:iCs/>
      <w:color w:val="92F105"/>
    </w:rPr>
  </w:style>
  <w:style w:type="character" w:styleId="SubtleReference">
    <w:name w:val="Subtle Reference"/>
    <w:uiPriority w:val="31"/>
    <w:qFormat/>
    <w:rsid w:val="004505C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4505C2"/>
    <w:rPr>
      <w:b w:val="0"/>
      <w:bCs/>
      <w:smallCaps/>
      <w:color w:val="92F105"/>
      <w:spacing w:val="5"/>
      <w:u w:val="single"/>
    </w:rPr>
  </w:style>
  <w:style w:type="character" w:styleId="BookTitle">
    <w:name w:val="Book Title"/>
    <w:uiPriority w:val="33"/>
    <w:qFormat/>
    <w:rsid w:val="004505C2"/>
    <w:rPr>
      <w:b/>
      <w:bCs/>
      <w:caps/>
      <w:smallCaps w:val="0"/>
      <w:color w:val="63777E"/>
      <w:spacing w:val="10"/>
    </w:rPr>
  </w:style>
  <w:style w:type="numbering" w:customStyle="1" w:styleId="CurrentList3">
    <w:name w:val="Current List3"/>
    <w:uiPriority w:val="99"/>
    <w:rsid w:val="00133452"/>
    <w:pPr>
      <w:numPr>
        <w:numId w:val="7"/>
      </w:numPr>
    </w:pPr>
  </w:style>
  <w:style w:type="character" w:customStyle="1" w:styleId="HeaderChar">
    <w:name w:val="Header Char"/>
    <w:link w:val="Header"/>
    <w:uiPriority w:val="99"/>
    <w:rsid w:val="005F6BD8"/>
    <w:rPr>
      <w:rFonts w:cs="Times New Roman (Body CS)"/>
      <w:color w:val="4A585E"/>
      <w:szCs w:val="22"/>
      <w:lang w:eastAsia="en-US"/>
    </w:rPr>
  </w:style>
  <w:style w:type="paragraph" w:customStyle="1" w:styleId="Heading2-nonumbers">
    <w:name w:val="Heading 2 - no numbers"/>
    <w:basedOn w:val="Heading2"/>
    <w:qFormat/>
    <w:rsid w:val="005F6BD8"/>
    <w:pPr>
      <w:numPr>
        <w:ilvl w:val="0"/>
        <w:numId w:val="0"/>
      </w:numPr>
    </w:pPr>
  </w:style>
  <w:style w:type="paragraph" w:customStyle="1" w:styleId="Heading1-nonumbers">
    <w:name w:val="Heading 1 - no numbers"/>
    <w:basedOn w:val="Heading1"/>
    <w:qFormat/>
    <w:rsid w:val="005F6BD8"/>
    <w:pPr>
      <w:numPr>
        <w:numId w:val="0"/>
      </w:numPr>
    </w:pPr>
  </w:style>
  <w:style w:type="numbering" w:customStyle="1" w:styleId="CurrentList4">
    <w:name w:val="Current List4"/>
    <w:uiPriority w:val="99"/>
    <w:rsid w:val="005F6BD8"/>
    <w:pPr>
      <w:numPr>
        <w:numId w:val="8"/>
      </w:numPr>
    </w:pPr>
  </w:style>
  <w:style w:type="paragraph" w:customStyle="1" w:styleId="Heading3-nonumbers">
    <w:name w:val="Heading 3 - no numbers"/>
    <w:basedOn w:val="Heading3"/>
    <w:qFormat/>
    <w:rsid w:val="005F6BD8"/>
    <w:pPr>
      <w:numPr>
        <w:ilvl w:val="0"/>
        <w:numId w:val="0"/>
      </w:numPr>
      <w:spacing w:before="200"/>
    </w:pPr>
  </w:style>
  <w:style w:type="numbering" w:customStyle="1" w:styleId="CurrentList5">
    <w:name w:val="Current List5"/>
    <w:uiPriority w:val="99"/>
    <w:rsid w:val="005F6BD8"/>
    <w:pPr>
      <w:numPr>
        <w:numId w:val="9"/>
      </w:numPr>
    </w:pPr>
  </w:style>
  <w:style w:type="numbering" w:customStyle="1" w:styleId="AtchisonStyle">
    <w:name w:val="AtchisonStyle"/>
    <w:uiPriority w:val="99"/>
    <w:rsid w:val="000A6B34"/>
    <w:pPr>
      <w:numPr>
        <w:numId w:val="2"/>
      </w:numPr>
    </w:pPr>
  </w:style>
  <w:style w:type="table" w:styleId="GridTable4-Accent1">
    <w:name w:val="Grid Table 4 Accent 1"/>
    <w:aliases w:val="AtchisonTableFormat"/>
    <w:basedOn w:val="LightList-Accent1"/>
    <w:uiPriority w:val="49"/>
    <w:rsid w:val="002001E8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rFonts w:ascii="Calibri" w:hAnsi="Calibri"/>
        <w:b/>
        <w:bCs/>
        <w:color w:val="E7E6E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  <w:tblStylePr w:type="la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E4ED"/>
      </w:tcPr>
    </w:tblStylePr>
    <w:tblStylePr w:type="nwCell">
      <w:pPr>
        <w:jc w:val="left"/>
      </w:pPr>
      <w:rPr>
        <w:color w:val="FFFFFF"/>
      </w:rPr>
    </w:tblStylePr>
    <w:tblStylePr w:type="swCell">
      <w:pPr>
        <w:jc w:val="left"/>
      </w:pPr>
    </w:tblStylePr>
  </w:style>
  <w:style w:type="table" w:styleId="LightList-Accent1">
    <w:name w:val="Light List Accent 1"/>
    <w:basedOn w:val="TableNormal"/>
    <w:uiPriority w:val="61"/>
    <w:semiHidden/>
    <w:unhideWhenUsed/>
    <w:rsid w:val="002001E8"/>
    <w:tblPr>
      <w:tblStyleRowBandSize w:val="1"/>
      <w:tblStyleColBandSize w:val="1"/>
      <w:tblBorders>
        <w:top w:val="single" w:sz="8" w:space="0" w:color="92F105"/>
        <w:left w:val="single" w:sz="8" w:space="0" w:color="92F105"/>
        <w:bottom w:val="single" w:sz="8" w:space="0" w:color="92F105"/>
        <w:right w:val="single" w:sz="8" w:space="0" w:color="92F10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2F10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band1Horz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</w:style>
  <w:style w:type="paragraph" w:customStyle="1" w:styleId="boldtext">
    <w:name w:val="bold text"/>
    <w:basedOn w:val="BasicParagraph"/>
    <w:qFormat/>
    <w:rsid w:val="005F6BD8"/>
    <w:pPr>
      <w:spacing w:before="100"/>
    </w:pPr>
    <w:rPr>
      <w:b/>
      <w:bCs/>
    </w:rPr>
  </w:style>
  <w:style w:type="numbering" w:customStyle="1" w:styleId="CurrentList6">
    <w:name w:val="Current List6"/>
    <w:uiPriority w:val="99"/>
    <w:rsid w:val="005F6BD8"/>
    <w:pPr>
      <w:numPr>
        <w:numId w:val="10"/>
      </w:numPr>
    </w:pPr>
  </w:style>
  <w:style w:type="paragraph" w:styleId="Footer">
    <w:name w:val="footer"/>
    <w:basedOn w:val="Normal"/>
    <w:link w:val="FooterChar"/>
    <w:uiPriority w:val="99"/>
    <w:unhideWhenUsed/>
    <w:rsid w:val="007B4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B4373"/>
    <w:rPr>
      <w:rFonts w:cs="Times New Roman (Body CS)"/>
      <w:color w:val="4A585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D6606"/>
  </w:style>
  <w:style w:type="table" w:styleId="GridTable5Dark-Accent6">
    <w:name w:val="Grid Table 5 Dark Accent 6"/>
    <w:basedOn w:val="TableNormal"/>
    <w:uiPriority w:val="50"/>
    <w:rsid w:val="00D7643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FDC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5C10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5C104"/>
      </w:tcPr>
    </w:tblStylePr>
    <w:tblStylePr w:type="band1Vert">
      <w:tblPr/>
      <w:tcPr>
        <w:shd w:val="clear" w:color="auto" w:fill="CBFC84"/>
      </w:tcPr>
    </w:tblStylePr>
    <w:tblStylePr w:type="band1Horz">
      <w:tblPr/>
      <w:tcPr>
        <w:shd w:val="clear" w:color="auto" w:fill="CBFC84"/>
      </w:tcPr>
    </w:tblStylePr>
  </w:style>
  <w:style w:type="table" w:styleId="ListTable4">
    <w:name w:val="List Table 4"/>
    <w:basedOn w:val="TableNormal"/>
    <w:uiPriority w:val="49"/>
    <w:rsid w:val="00D76439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7D9D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table" w:styleId="GridTable5Dark">
    <w:name w:val="Grid Table 5 Dark"/>
    <w:basedOn w:val="TableNormal"/>
    <w:uiPriority w:val="50"/>
    <w:rsid w:val="00BF22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3DEE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D545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D545E"/>
      </w:tcPr>
    </w:tblStylePr>
    <w:tblStylePr w:type="band1Vert">
      <w:tblPr/>
      <w:tcPr>
        <w:shd w:val="clear" w:color="auto" w:fill="A8BDC7"/>
      </w:tcPr>
    </w:tblStylePr>
    <w:tblStylePr w:type="band1Horz">
      <w:tblPr/>
      <w:tcPr>
        <w:shd w:val="clear" w:color="auto" w:fill="A8BDC7"/>
      </w:tcPr>
    </w:tblStylePr>
  </w:style>
  <w:style w:type="table" w:styleId="GridTable4">
    <w:name w:val="Grid Table 4"/>
    <w:basedOn w:val="TableNormal"/>
    <w:uiPriority w:val="49"/>
    <w:rsid w:val="00BF2265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  <w:insideV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3D545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paragraph" w:customStyle="1" w:styleId="BasicParagraph">
    <w:name w:val="[Basic Paragraph]"/>
    <w:basedOn w:val="Normal"/>
    <w:uiPriority w:val="99"/>
    <w:rsid w:val="005F6BD8"/>
    <w:pPr>
      <w:autoSpaceDE w:val="0"/>
      <w:autoSpaceDN w:val="0"/>
      <w:adjustRightInd w:val="0"/>
      <w:spacing w:after="100" w:line="240" w:lineRule="auto"/>
      <w:textAlignment w:val="center"/>
    </w:pPr>
    <w:rPr>
      <w:rFonts w:cs="Minion Pro"/>
      <w:color w:val="64777E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578F7"/>
    <w:rPr>
      <w:color w:val="C1630D" w:themeColor="followedHyperlink"/>
      <w:u w:val="single"/>
    </w:rPr>
  </w:style>
  <w:style w:type="table" w:styleId="TableGrid">
    <w:name w:val="Table Grid"/>
    <w:basedOn w:val="TableNormal"/>
    <w:uiPriority w:val="39"/>
    <w:rsid w:val="007A7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281B56"/>
    <w:tblPr>
      <w:tblStyleRowBandSize w:val="1"/>
      <w:tblStyleColBandSize w:val="1"/>
      <w:tblBorders>
        <w:top w:val="single" w:sz="4" w:space="0" w:color="F6AF70" w:themeColor="accent2" w:themeTint="99"/>
        <w:left w:val="single" w:sz="4" w:space="0" w:color="F6AF70" w:themeColor="accent2" w:themeTint="99"/>
        <w:bottom w:val="single" w:sz="4" w:space="0" w:color="F6AF70" w:themeColor="accent2" w:themeTint="99"/>
        <w:right w:val="single" w:sz="4" w:space="0" w:color="F6AF70" w:themeColor="accent2" w:themeTint="99"/>
        <w:insideH w:val="single" w:sz="4" w:space="0" w:color="F6AF70" w:themeColor="accent2" w:themeTint="99"/>
        <w:insideV w:val="single" w:sz="4" w:space="0" w:color="F6AF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7C11" w:themeColor="accent2"/>
          <w:left w:val="single" w:sz="4" w:space="0" w:color="F17C11" w:themeColor="accent2"/>
          <w:bottom w:val="single" w:sz="4" w:space="0" w:color="F17C11" w:themeColor="accent2"/>
          <w:right w:val="single" w:sz="4" w:space="0" w:color="F17C11" w:themeColor="accent2"/>
          <w:insideH w:val="nil"/>
          <w:insideV w:val="nil"/>
        </w:tcBorders>
        <w:shd w:val="clear" w:color="auto" w:fill="F17C11" w:themeFill="accent2"/>
      </w:tcPr>
    </w:tblStylePr>
    <w:tblStylePr w:type="lastRow">
      <w:rPr>
        <w:b/>
        <w:bCs/>
      </w:rPr>
      <w:tblPr/>
      <w:tcPr>
        <w:tcBorders>
          <w:top w:val="double" w:sz="4" w:space="0" w:color="F17C1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4CF" w:themeFill="accent2" w:themeFillTint="33"/>
      </w:tcPr>
    </w:tblStylePr>
    <w:tblStylePr w:type="band1Horz">
      <w:tblPr/>
      <w:tcPr>
        <w:shd w:val="clear" w:color="auto" w:fill="FCE4CF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C61"/>
    <w:rPr>
      <w:rFonts w:ascii="Courier New" w:eastAsia="Times New Roman" w:hAnsi="Courier New" w:cs="Courier New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187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tchisonanalytics.github.io/ICSummary/manual_AtchisonICSummary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ams.microsoft.com/l/meetup-join/19%3ameeting_YzhjODZjNDEtNzExNy00YjMyLTkzNzgtYjViYTFmY2FkNDgx%40thread.v2/0?context=%7b%22Tid%22%3a%2290ffe251-1347-40f1-9682-16ac9d5554da%22%2c%22Oid%22%3a%22a424872d-c895-46ff-8a4d-a39231a53f37%22%7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et\Atchison%20Consultants\Atchison%20-%20Documents\Atchison\Administration\Templates%20and%20Logos%20(New)\Templates\Atchison-letterhead-Emmanuel%20Christian%20Community%20School%20-%20April-2022.dotx" TargetMode="External"/></Relationships>
</file>

<file path=word/theme/theme1.xml><?xml version="1.0" encoding="utf-8"?>
<a:theme xmlns:a="http://schemas.openxmlformats.org/drawingml/2006/main" name="Office Theme">
  <a:themeElements>
    <a:clrScheme name="Custom 57">
      <a:dk1>
        <a:srgbClr val="3D545E"/>
      </a:dk1>
      <a:lt1>
        <a:srgbClr val="FFFFFF"/>
      </a:lt1>
      <a:dk2>
        <a:srgbClr val="63777E"/>
      </a:dk2>
      <a:lt2>
        <a:srgbClr val="E7E6E6"/>
      </a:lt2>
      <a:accent1>
        <a:srgbClr val="92F105"/>
      </a:accent1>
      <a:accent2>
        <a:srgbClr val="F17C11"/>
      </a:accent2>
      <a:accent3>
        <a:srgbClr val="8A999D"/>
      </a:accent3>
      <a:accent4>
        <a:srgbClr val="F7B170"/>
      </a:accent4>
      <a:accent5>
        <a:srgbClr val="1DC8F1"/>
      </a:accent5>
      <a:accent6>
        <a:srgbClr val="75C104"/>
      </a:accent6>
      <a:hlink>
        <a:srgbClr val="16A0C1"/>
      </a:hlink>
      <a:folHlink>
        <a:srgbClr val="C1630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8" ma:contentTypeDescription="Create a new document." ma:contentTypeScope="" ma:versionID="17afb16e0fbe716d3dcf2481b32b5550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f6d0bb8d4e6a5d6b988ea2ed2503dbb5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DDB896-B6F2-47F0-9AAC-9996EBDA02C2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customXml/itemProps2.xml><?xml version="1.0" encoding="utf-8"?>
<ds:datastoreItem xmlns:ds="http://schemas.openxmlformats.org/officeDocument/2006/customXml" ds:itemID="{4025F58E-3AB4-3342-9197-1CA84913C7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F37E05-F640-4167-958C-1F2DB3C4B7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DFF19-40A6-4279-AEAC-FEC810F96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6e320-99cb-4a11-b59f-8bf32867ab70"/>
    <ds:schemaRef ds:uri="c0789f30-979e-497b-8344-faefb3987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Atchison-letterhead-Emmanuel Christian Community School - April-2022.dotx</Template>
  <TotalTime>60</TotalTime>
  <Pages>1</Pages>
  <Words>161</Words>
  <Characters>902</Characters>
  <Application>Microsoft Office Word</Application>
  <DocSecurity>0</DocSecurity>
  <Lines>42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 Gleeson 
Financial Advisers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 Gleeson 
Financial Advisers</dc:title>
  <dc:subject>Review of Balanced Plus Model Portfolio – March 2022</dc:subject>
  <dc:creator>Margaret Riddiford</dc:creator>
  <cp:keywords/>
  <dc:description/>
  <cp:lastModifiedBy>Kevin Toohey</cp:lastModifiedBy>
  <cp:revision>59</cp:revision>
  <cp:lastPrinted>2023-06-23T00:27:00Z</cp:lastPrinted>
  <dcterms:created xsi:type="dcterms:W3CDTF">2023-10-16T03:19:00Z</dcterms:created>
  <dcterms:modified xsi:type="dcterms:W3CDTF">2024-07-15T04:11:00Z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  <property fmtid="{D5CDD505-2E9C-101B-9397-08002B2CF9AE}" pid="4" name="GrammarlyDocumentId">
    <vt:lpwstr>f840a3240bd4d23ee2d991b6479e5bca2950dd567134273affb4a5f4d41c7f01</vt:lpwstr>
  </property>
</Properties>
</file>